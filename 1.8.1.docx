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DC" w:rsidRDefault="001836DC" w:rsidP="001836DC">
      <w:pPr>
        <w:spacing w:after="240"/>
        <w:ind w:left="36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1.8. Декомпозиция сложной системы на подсистемы</w:t>
      </w:r>
    </w:p>
    <w:p w:rsidR="00570CED" w:rsidRDefault="00183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помощью декомпозиции разобьем сложную проблему 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меньшие</w:t>
      </w:r>
      <w:r>
        <w:rPr>
          <w:rFonts w:ascii="Times New Roman" w:hAnsi="Times New Roman"/>
          <w:sz w:val="28"/>
          <w:szCs w:val="28"/>
        </w:rPr>
        <w:t xml:space="preserve"> подсистем. Это облегчит процесс создания системы путем обсуждения, проектирования и изготовления подсистем, с последующим их объединением.</w:t>
      </w:r>
    </w:p>
    <w:p w:rsidR="00970343" w:rsidRDefault="0097034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Разобьём проблему на следующие подсистемы: </w:t>
      </w:r>
    </w:p>
    <w:p w:rsidR="004B3981" w:rsidRPr="004B3981" w:rsidRDefault="004B3981">
      <w:pPr>
        <w:rPr>
          <w:rFonts w:ascii="Times New Roman" w:hAnsi="Times New Roman"/>
          <w:sz w:val="28"/>
          <w:szCs w:val="28"/>
          <w:lang w:val="uk-UA"/>
        </w:rPr>
      </w:pPr>
    </w:p>
    <w:p w:rsidR="00970343" w:rsidRDefault="00970343" w:rsidP="00970343">
      <w:pPr>
        <w:pStyle w:val="a3"/>
        <w:numPr>
          <w:ilvl w:val="0"/>
          <w:numId w:val="1"/>
        </w:numPr>
        <w:ind w:left="1843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Личный кабинет клиента</w:t>
      </w:r>
    </w:p>
    <w:p w:rsidR="00970343" w:rsidRDefault="00CA56FA" w:rsidP="00970343">
      <w:pPr>
        <w:pStyle w:val="a3"/>
        <w:numPr>
          <w:ilvl w:val="0"/>
          <w:numId w:val="1"/>
        </w:numPr>
        <w:ind w:left="1843" w:hanging="5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оплаты</w:t>
      </w:r>
    </w:p>
    <w:p w:rsidR="00CA56FA" w:rsidRDefault="00CA56FA" w:rsidP="00970343">
      <w:pPr>
        <w:pStyle w:val="a3"/>
        <w:numPr>
          <w:ilvl w:val="0"/>
          <w:numId w:val="1"/>
        </w:numPr>
        <w:ind w:left="1843" w:hanging="5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Консалтинговый центр</w:t>
      </w:r>
    </w:p>
    <w:p w:rsidR="009835EC" w:rsidRDefault="00742282" w:rsidP="009835EC">
      <w:pPr>
        <w:pStyle w:val="a3"/>
        <w:numPr>
          <w:ilvl w:val="0"/>
          <w:numId w:val="1"/>
        </w:numPr>
        <w:ind w:left="1843" w:hanging="5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91579" wp14:editId="3CD9A257">
                <wp:simplePos x="0" y="0"/>
                <wp:positionH relativeFrom="column">
                  <wp:posOffset>855345</wp:posOffset>
                </wp:positionH>
                <wp:positionV relativeFrom="paragraph">
                  <wp:posOffset>505460</wp:posOffset>
                </wp:positionV>
                <wp:extent cx="2202180" cy="1135380"/>
                <wp:effectExtent l="57150" t="38100" r="83820" b="102870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Default="00742282" w:rsidP="00742282">
                            <w:pPr>
                              <w:jc w:val="center"/>
                            </w:pPr>
                            <w:r w:rsidRPr="007422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Личный кабинет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1" o:spid="_x0000_s1026" style="position:absolute;left:0;text-align:left;margin-left:67.35pt;margin-top:39.8pt;width:173.4pt;height:89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2282" w:rsidRDefault="00742282" w:rsidP="00742282">
                      <w:pPr>
                        <w:jc w:val="center"/>
                      </w:pPr>
                      <w:r w:rsidRPr="0074228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Личный кабинет клиента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14735C" wp14:editId="639A53B5">
                <wp:simplePos x="0" y="0"/>
                <wp:positionH relativeFrom="column">
                  <wp:posOffset>3187065</wp:posOffset>
                </wp:positionH>
                <wp:positionV relativeFrom="paragraph">
                  <wp:posOffset>505460</wp:posOffset>
                </wp:positionV>
                <wp:extent cx="2225040" cy="1135380"/>
                <wp:effectExtent l="57150" t="38100" r="80010" b="10287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Default="00742282" w:rsidP="00742282">
                            <w:pPr>
                              <w:jc w:val="center"/>
                            </w:pPr>
                            <w:r w:rsidRPr="007422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Система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4" o:spid="_x0000_s1027" style="position:absolute;left:0;text-align:left;margin-left:250.95pt;margin-top:39.8pt;width:175.2pt;height:8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2282" w:rsidRDefault="00742282" w:rsidP="00742282">
                      <w:pPr>
                        <w:jc w:val="center"/>
                      </w:pPr>
                      <w:r w:rsidRPr="0074228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Система оплаты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8A24F1" wp14:editId="78B7F163">
                <wp:simplePos x="0" y="0"/>
                <wp:positionH relativeFrom="column">
                  <wp:posOffset>756285</wp:posOffset>
                </wp:positionH>
                <wp:positionV relativeFrom="paragraph">
                  <wp:posOffset>398780</wp:posOffset>
                </wp:positionV>
                <wp:extent cx="4792980" cy="2598420"/>
                <wp:effectExtent l="57150" t="38100" r="83820" b="8763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5984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60" o:spid="_x0000_s1026" style="position:absolute;margin-left:59.55pt;margin-top:31.4pt;width:377.4pt;height:204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CA56FA">
        <w:rPr>
          <w:rFonts w:ascii="Times New Roman" w:hAnsi="Times New Roman"/>
          <w:sz w:val="28"/>
          <w:szCs w:val="28"/>
        </w:rPr>
        <w:t xml:space="preserve">Система </w:t>
      </w:r>
      <w:r w:rsidR="00DC733E">
        <w:rPr>
          <w:rFonts w:ascii="Times New Roman" w:hAnsi="Times New Roman"/>
          <w:sz w:val="28"/>
          <w:szCs w:val="28"/>
        </w:rPr>
        <w:t>верификации</w:t>
      </w:r>
      <w:r w:rsidR="00CA56FA">
        <w:rPr>
          <w:rFonts w:ascii="Times New Roman" w:hAnsi="Times New Roman"/>
          <w:sz w:val="28"/>
          <w:szCs w:val="28"/>
        </w:rPr>
        <w:t xml:space="preserve"> данных клиента</w:t>
      </w:r>
    </w:p>
    <w:p w:rsidR="009835EC" w:rsidRDefault="00974A89" w:rsidP="009835EC">
      <w:pPr>
        <w:jc w:val="both"/>
        <w:rPr>
          <w:rFonts w:ascii="Times New Roman" w:hAnsi="Times New Roman"/>
          <w:sz w:val="28"/>
          <w:szCs w:val="28"/>
        </w:rPr>
      </w:pPr>
      <w:r w:rsidRPr="00974A89"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3B459E0" wp14:editId="78E8CA67">
                <wp:simplePos x="0" y="0"/>
                <wp:positionH relativeFrom="column">
                  <wp:posOffset>-135255</wp:posOffset>
                </wp:positionH>
                <wp:positionV relativeFrom="paragraph">
                  <wp:posOffset>196215</wp:posOffset>
                </wp:positionV>
                <wp:extent cx="243840" cy="518160"/>
                <wp:effectExtent l="0" t="0" r="22860" b="34290"/>
                <wp:wrapTopAndBottom/>
                <wp:docPr id="144" name="Группа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145" name="Прямая соединительная линия 145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7" name="Овал 147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9" name="Прямая соединительная линия 149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44" o:spid="_x0000_s1026" style="position:absolute;margin-left:-10.65pt;margin-top:15.45pt;width:19.2pt;height:40.8pt;z-index:251706368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">
                <v:line id="Прямая соединительная линия 145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3iecMAAADcAAAADwAAAGRycy9kb3ducmV2LnhtbERPTWsCMRC9C/6HMII3zba1IqtRrEVQ&#10;PNUKxduwGTdLN5MlievaX98Ihd7m8T5nsepsLVryoXKs4GmcgSAunK64VHD63I5mIEJE1lg7JgV3&#10;CrBa9nsLzLW78Qe1x1iKFMIhRwUmxiaXMhSGLIaxa4gTd3HeYkzQl1J7vKVwW8vnLJtKixWnBoMN&#10;bQwV38erVXDeu8nXy9vUzE4/zZnW7cG/y4NSw0G3noOI1MV/8Z97p9P8ySs8nk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d4nnDAAAA3AAAAA8AAAAAAAAAAAAA&#10;AAAAoQIAAGRycy9kb3ducmV2LnhtbFBLBQYAAAAABAAEAPkAAACRAwAAAAA=&#10;" filled="t" fillcolor="white [3201]" strokecolor="#c0504d [3205]" strokeweight="2pt"/>
                <v:line id="Прямая соединительная линия 146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8DsIAAADcAAAADwAAAGRycy9kb3ducmV2LnhtbERPTWsCMRC9C/6HMEJvmm0ri2yNohbB&#10;4qkqiLdhM90s3UyWJK5rf31TKHibx/uc+bK3jejIh9qxgudJBoK4dLrmSsHpuB3PQISIrLFxTAru&#10;FGC5GA7mWGh340/qDrESKYRDgQpMjG0hZSgNWQwT1xIn7st5izFBX0nt8ZbCbSNfsiyXFmtODQZb&#10;2hgqvw9Xq+Dy4abn13VuZqef9kKrbu/f5V6pp1G/egMRqY8P8b97p9P8aQ5/z6QL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98DsIAAADcAAAADwAAAAAAAAAAAAAA&#10;AAChAgAAZHJzL2Rvd25yZXYueG1sUEsFBgAAAAAEAAQA+QAAAJADAAAAAA==&#10;" filled="t" fillcolor="white [3201]" strokecolor="#c0504d [3205]" strokeweight="2pt"/>
                <v:oval id="Овал 147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gX8IA&#10;AADcAAAADwAAAGRycy9kb3ducmV2LnhtbERP32vCMBB+F/wfwgm+aarI1M4oKlQGkw3d9n4kZ1va&#10;XEoTtfvvl4Hg2318P2+16WwtbtT60rGCyTgBQaydKTlX8P2VjRYgfEA2WDsmBb/kYbPu91aYGnfn&#10;E93OIRcxhH2KCooQmlRKrwuy6MeuIY7cxbUWQ4RtLk2L9xhuazlNkhdpseTYUGBD+4J0db5aBR/Z&#10;z7vWu8U+yQ6HZeWry+TzKJUaDrrtK4hAXXiKH+43E+fP5vD/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qBfwgAAANwAAAAPAAAAAAAAAAAAAAAAAJgCAABkcnMvZG93&#10;bnJldi54bWxQSwUGAAAAAAQABAD1AAAAhwMAAAAA&#10;" fillcolor="white [3201]" strokecolor="#c0504d [3205]" strokeweight="2pt"/>
                <v:line id="Прямая соединительная линия 148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1RbsQAAADcAAAADwAAAGRycy9kb3ducmV2LnhtbESPT2vCQBDF7wW/wzJCb3VjkVKiq4gg&#10;tAfB/+htzI5JMDubZrcx/fbOQehthvfmvd9MZp2rVEtNKD0bGA4SUMSZtyXnBva75dsnqBCRLVae&#10;ycAfBZhNey8TTK2/84babcyVhHBI0UARY51qHbKCHIaBr4lFu/rGYZS1ybVt8C7hrtLvSfKhHZYs&#10;DQXWtCgou21/nYHWr795dzz9lIhVt2B/Xh0uZ2Ne+918DCpSF//Nz+svK/gjoZVnZAI9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7VFuxAAAANwAAAAPAAAAAAAAAAAA&#10;AAAAAKECAABkcnMvZG93bnJldi54bWxQSwUGAAAAAAQABAD5AAAAkgMAAAAA&#10;" filled="t" fillcolor="white [3201]" strokecolor="#c0504d [3205]" strokeweight="2pt"/>
                <v:line id="Прямая соединительная линия 149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DofMMAAADcAAAADwAAAGRycy9kb3ducmV2LnhtbERPTWsCMRC9F/ofwgi91axWxK5GsZaC&#10;4smtIN6GzXSzdDNZknTd+utNoeBtHu9zFqveNqIjH2rHCkbDDARx6XTNlYLj58fzDESIyBobx6Tg&#10;lwKslo8PC8y1u/CBuiJWIoVwyFGBibHNpQylIYth6FrixH05bzEm6CupPV5SuG3kOMum0mLNqcFg&#10;SxtD5XfxYxWcd25yenmbmtnx2p5p3e39u9wr9TTo13MQkfp4F/+7tzrNn7zC3zPpAr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Q6HzDAAAA3AAAAA8AAAAAAAAAAAAA&#10;AAAAoQIAAGRycy9kb3ducmV2LnhtbFBLBQYAAAAABAAEAPkAAACRAwAAAAA=&#10;" filled="t" fillcolor="white [3201]" strokecolor="#c0504d [3205]" strokeweight="2pt"/>
                <w10:wrap type="topAndBottom"/>
              </v:group>
            </w:pict>
          </mc:Fallback>
        </mc:AlternateContent>
      </w:r>
      <w:r w:rsidRPr="00974A8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A9BE11" wp14:editId="2BED5457">
                <wp:simplePos x="0" y="0"/>
                <wp:positionH relativeFrom="column">
                  <wp:posOffset>169545</wp:posOffset>
                </wp:positionH>
                <wp:positionV relativeFrom="paragraph">
                  <wp:posOffset>502285</wp:posOffset>
                </wp:positionV>
                <wp:extent cx="441960" cy="0"/>
                <wp:effectExtent l="0" t="76200" r="15240" b="114300"/>
                <wp:wrapTopAndBottom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0" o:spid="_x0000_s1026" type="#_x0000_t32" style="position:absolute;margin-left:13.35pt;margin-top:39.55pt;width:34.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" strokecolor="#4579b8 [3044]">
                <v:stroke endarrow="open"/>
                <w10:wrap type="topAndBottom"/>
              </v:shape>
            </w:pict>
          </mc:Fallback>
        </mc:AlternateContent>
      </w:r>
      <w:r w:rsidR="00742282" w:rsidRPr="00742282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C94FFE" wp14:editId="280E9A91">
                <wp:simplePos x="0" y="0"/>
                <wp:positionH relativeFrom="column">
                  <wp:posOffset>-592455</wp:posOffset>
                </wp:positionH>
                <wp:positionV relativeFrom="paragraph">
                  <wp:posOffset>818515</wp:posOffset>
                </wp:positionV>
                <wp:extent cx="1165860" cy="304800"/>
                <wp:effectExtent l="0" t="0" r="0" b="0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Default="00742282" w:rsidP="00742282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1" o:spid="_x0000_s1028" style="position:absolute;left:0;text-align:left;margin-left:-46.65pt;margin-top:64.45pt;width:91.8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" filled="f" stroked="f" strokeweight="2pt">
                <v:textbox>
                  <w:txbxContent>
                    <w:p w:rsidR="00742282" w:rsidRDefault="00742282" w:rsidP="00742282">
                      <w:r>
                        <w:t>Администратор</w:t>
                      </w:r>
                    </w:p>
                  </w:txbxContent>
                </v:textbox>
              </v:rect>
            </w:pict>
          </mc:Fallback>
        </mc:AlternateContent>
      </w:r>
    </w:p>
    <w:p w:rsidR="00970343" w:rsidRDefault="00970343" w:rsidP="009835EC">
      <w:pPr>
        <w:jc w:val="both"/>
        <w:rPr>
          <w:rFonts w:ascii="Times New Roman" w:hAnsi="Times New Roman"/>
          <w:sz w:val="28"/>
          <w:szCs w:val="28"/>
        </w:rPr>
      </w:pPr>
    </w:p>
    <w:p w:rsidR="00742282" w:rsidRDefault="00742282" w:rsidP="009835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FEF4F2" wp14:editId="1A07D8AF">
                <wp:simplePos x="0" y="0"/>
                <wp:positionH relativeFrom="column">
                  <wp:posOffset>3187065</wp:posOffset>
                </wp:positionH>
                <wp:positionV relativeFrom="paragraph">
                  <wp:posOffset>385445</wp:posOffset>
                </wp:positionV>
                <wp:extent cx="2225040" cy="1135380"/>
                <wp:effectExtent l="57150" t="38100" r="80010" b="102870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Default="00742282" w:rsidP="0074228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Система верификации данных клиента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5" o:spid="_x0000_s1029" style="position:absolute;left:0;text-align:left;margin-left:250.95pt;margin-top:30.35pt;width:175.2pt;height:8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2282" w:rsidRDefault="00742282" w:rsidP="0074228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Система верификации данных клиента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A32EE2" wp14:editId="1A4A3A05">
                <wp:simplePos x="0" y="0"/>
                <wp:positionH relativeFrom="column">
                  <wp:posOffset>855345</wp:posOffset>
                </wp:positionH>
                <wp:positionV relativeFrom="paragraph">
                  <wp:posOffset>385445</wp:posOffset>
                </wp:positionV>
                <wp:extent cx="2202180" cy="1143000"/>
                <wp:effectExtent l="57150" t="38100" r="83820" b="95250"/>
                <wp:wrapNone/>
                <wp:docPr id="162" name="Прямоугольник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Default="00742282" w:rsidP="00742282">
                            <w:pPr>
                              <w:jc w:val="center"/>
                            </w:pPr>
                            <w:r w:rsidRPr="0074228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Консалтинговый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2" o:spid="_x0000_s1030" style="position:absolute;left:0;text-align:left;margin-left:67.35pt;margin-top:30.35pt;width:173.4pt;height:9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42282" w:rsidRDefault="00742282" w:rsidP="00742282">
                      <w:pPr>
                        <w:jc w:val="center"/>
                      </w:pPr>
                      <w:r w:rsidRPr="0074228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Консалтинговый центр</w:t>
                      </w:r>
                    </w:p>
                  </w:txbxContent>
                </v:textbox>
              </v:rect>
            </w:pict>
          </mc:Fallback>
        </mc:AlternateContent>
      </w:r>
    </w:p>
    <w:p w:rsidR="00742282" w:rsidRDefault="00974A89" w:rsidP="009835EC">
      <w:pPr>
        <w:jc w:val="both"/>
        <w:rPr>
          <w:rFonts w:ascii="Times New Roman" w:hAnsi="Times New Roman"/>
          <w:sz w:val="28"/>
          <w:szCs w:val="28"/>
        </w:rPr>
      </w:pPr>
      <w:r w:rsidRPr="00974A89"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FA5B2A5" wp14:editId="32C3208F">
                <wp:simplePos x="0" y="0"/>
                <wp:positionH relativeFrom="column">
                  <wp:posOffset>-180975</wp:posOffset>
                </wp:positionH>
                <wp:positionV relativeFrom="paragraph">
                  <wp:posOffset>26035</wp:posOffset>
                </wp:positionV>
                <wp:extent cx="243840" cy="518160"/>
                <wp:effectExtent l="0" t="0" r="22860" b="34290"/>
                <wp:wrapTopAndBottom/>
                <wp:docPr id="152" name="Группа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4" name="Прямая соединительная линия 154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Овал 155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рямая соединительная линия 156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7" name="Прямая соединительная линия 157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52" o:spid="_x0000_s1026" style="position:absolute;margin-left:-14.25pt;margin-top:2.05pt;width:19.2pt;height:40.8pt;z-index:251710464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">
                <v:line id="Прямая соединительная линия 153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FJS8MAAADcAAAADwAAAGRycy9kb3ducmV2LnhtbERPTWsCMRC9C/6HMEJvmq1WkdUoailU&#10;PNUKxduwGTdLN5Mlieu2v74RhN7m8T5nue5sLVryoXKs4HmUgSAunK64VHD6fBvOQYSIrLF2TAp+&#10;KMB61e8tMdfuxh/UHmMpUgiHHBWYGJtcylAYshhGriFO3MV5izFBX0rt8ZbCbS3HWTaTFitODQYb&#10;2hkqvo9Xq+C8dy9fk+3MzE+/zZk27cG/yoNST4NuswARqYv/4of7Xaf50wncn0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hSUvDAAAA3AAAAA8AAAAAAAAAAAAA&#10;AAAAoQIAAGRycy9kb3ducmV2LnhtbFBLBQYAAAAABAAEAPkAAACRAwAAAAA=&#10;" filled="t" fillcolor="white [3201]" strokecolor="#c0504d [3205]" strokeweight="2pt"/>
                <v:line id="Прямая соединительная линия 154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RP8MAAADcAAAADwAAAGRycy9kb3ducmV2LnhtbERPTWsCMRC9C/6HMII3zba1IqtRrEVQ&#10;PNUKxduwGTdLN5MlievaX98Ihd7m8T5nsepsLVryoXKs4GmcgSAunK64VHD63I5mIEJE1lg7JgV3&#10;CrBa9nsLzLW78Qe1x1iKFMIhRwUmxiaXMhSGLIaxa4gTd3HeYkzQl1J7vKVwW8vnLJtKixWnBoMN&#10;bQwV38erVXDeu8nXy9vUzE4/zZnW7cG/y4NSw0G3noOI1MV/8Z97p9P81wk8nk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I0T/DAAAA3AAAAA8AAAAAAAAAAAAA&#10;AAAAoQIAAGRycy9kb3ducmV2LnhtbFBLBQYAAAAABAAEAPkAAACRAwAAAAA=&#10;" filled="t" fillcolor="white [3201]" strokecolor="#c0504d [3205]" strokeweight="2pt"/>
                <v:oval id="Овал 155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0NbsIA&#10;AADcAAAADwAAAGRycy9kb3ducmV2LnhtbERP22oCMRB9F/yHMELfNKtg0a1ZqcJKoUVR2/chmb2w&#10;m8mySXX7902h4NscznU228G24ka9rx0rmM8SEMTamZpLBZ/XfLoC4QOywdYxKfghD9tsPNpgatyd&#10;z3S7hFLEEPYpKqhC6FIpva7Iop+5jjhyhesthgj7Upoe7zHctnKRJM/SYs2xocKO9hXp5vJtFRzz&#10;r3etd6t9kh8O68Y3xfz0IZV6mgyvLyACDeEh/ne/mTh/uYS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Q1uwgAAANwAAAAPAAAAAAAAAAAAAAAAAJgCAABkcnMvZG93&#10;bnJldi54bWxQSwUGAAAAAAQABAD1AAAAhwMAAAAA&#10;" fillcolor="white [3201]" strokecolor="#c0504d [3205]" strokeweight="2pt"/>
                <v:line id="Прямая соединительная линия 156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f2WsMAAADcAAAADwAAAGRycy9kb3ducmV2LnhtbERPS2vCQBC+F/wPywi9NRuFhhJdRQKC&#10;PRTa+EBvY3ZMgtnZNLtN0n/fLRR6m4/vOcv1aBrRU+dqywpmUQyCuLC65lLBYb99egHhPLLGxjIp&#10;+CYH69XkYYmptgN/UJ/7UoQQdikqqLxvUyldUZFBF9mWOHA32xn0AXal1B0OIdw0ch7HiTRYc2io&#10;sKWsouKefxkFvX1/5f3p/FkjNmPG9vJ2vF6UepyOmwUIT6P/F/+5dzrMf07g95lwgV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n9lrDAAAA3AAAAA8AAAAAAAAAAAAA&#10;AAAAoQIAAGRycy9kb3ducmV2LnhtbFBLBQYAAAAABAAEAPkAAACRAwAAAAA=&#10;" filled="t" fillcolor="white [3201]" strokecolor="#c0504d [3205]" strokeweight="2pt"/>
                <v:line id="Прямая соединительная линия 157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pPSMMAAADcAAAADwAAAGRycy9kb3ducmV2LnhtbERPS2sCMRC+F/wPYYTealZtVVajqKXQ&#10;4skHiLdhM24WN5MlSddtf31TKPQ2H99zFqvO1qIlHyrHCoaDDARx4XTFpYLT8e1pBiJEZI21Y1Lw&#10;RQFWy97DAnPt7ryn9hBLkUI45KjAxNjkUobCkMUwcA1x4q7OW4wJ+lJqj/cUbms5yrKJtFhxajDY&#10;0NZQcTt8WgWXD/d8Hm8mZnb6bi60bnf+Ve6Ueux36zmISF38F/+533Wa/zKF32fSB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aT0jDAAAA3AAAAA8AAAAAAAAAAAAA&#10;AAAAoQIAAGRycy9kb3ducmV2LnhtbFBLBQYAAAAABAAEAPkAAACRAwAAAAA=&#10;" filled="t" fillcolor="white [3201]" strokecolor="#c0504d [3205]" strokeweight="2pt"/>
                <w10:wrap type="topAndBottom"/>
              </v:group>
            </w:pict>
          </mc:Fallback>
        </mc:AlternateContent>
      </w:r>
      <w:r w:rsidRPr="00974A8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B9A93" wp14:editId="1775DCD6">
                <wp:simplePos x="0" y="0"/>
                <wp:positionH relativeFrom="column">
                  <wp:posOffset>93345</wp:posOffset>
                </wp:positionH>
                <wp:positionV relativeFrom="paragraph">
                  <wp:posOffset>346075</wp:posOffset>
                </wp:positionV>
                <wp:extent cx="441960" cy="0"/>
                <wp:effectExtent l="0" t="76200" r="15240" b="114300"/>
                <wp:wrapTopAndBottom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8" o:spid="_x0000_s1026" type="#_x0000_t32" style="position:absolute;margin-left:7.35pt;margin-top:27.25pt;width:34.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" strokecolor="#4579b8 [3044]">
                <v:stroke endarrow="open"/>
                <w10:wrap type="topAndBottom"/>
              </v:shape>
            </w:pict>
          </mc:Fallback>
        </mc:AlternateContent>
      </w:r>
      <w:r w:rsidR="00742282" w:rsidRPr="00742282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3248DC" wp14:editId="5A21DF4F">
                <wp:simplePos x="0" y="0"/>
                <wp:positionH relativeFrom="column">
                  <wp:posOffset>-386715</wp:posOffset>
                </wp:positionH>
                <wp:positionV relativeFrom="paragraph">
                  <wp:posOffset>586105</wp:posOffset>
                </wp:positionV>
                <wp:extent cx="731520" cy="358140"/>
                <wp:effectExtent l="0" t="0" r="0" b="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Default="00742282" w:rsidP="00742282">
                            <w: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9" o:spid="_x0000_s1031" style="position:absolute;left:0;text-align:left;margin-left:-30.45pt;margin-top:46.15pt;width:57.6pt;height:28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" filled="f" stroked="f" strokeweight="2pt">
                <v:textbox>
                  <w:txbxContent>
                    <w:p w:rsidR="00742282" w:rsidRDefault="00742282" w:rsidP="00742282">
                      <w: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</w:p>
    <w:p w:rsidR="00742282" w:rsidRDefault="00742282" w:rsidP="009835EC">
      <w:pPr>
        <w:jc w:val="both"/>
        <w:rPr>
          <w:rFonts w:ascii="Times New Roman" w:hAnsi="Times New Roman"/>
          <w:sz w:val="28"/>
          <w:szCs w:val="28"/>
        </w:rPr>
      </w:pPr>
      <w:r w:rsidRPr="00742282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B4908A" wp14:editId="5219C90F">
                <wp:simplePos x="0" y="0"/>
                <wp:positionH relativeFrom="column">
                  <wp:posOffset>-714375</wp:posOffset>
                </wp:positionH>
                <wp:positionV relativeFrom="paragraph">
                  <wp:posOffset>800100</wp:posOffset>
                </wp:positionV>
                <wp:extent cx="1165860" cy="434340"/>
                <wp:effectExtent l="0" t="0" r="0" b="0"/>
                <wp:wrapNone/>
                <wp:docPr id="173" name="Прямоугольник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Pr="00DC733E" w:rsidRDefault="00742282" w:rsidP="0074228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3" o:spid="_x0000_s1032" style="position:absolute;left:0;text-align:left;margin-left:-56.25pt;margin-top:63pt;width:91.8pt;height:34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" filled="f" stroked="f" strokeweight="2pt">
                <v:textbox>
                  <w:txbxContent>
                    <w:p w:rsidR="00742282" w:rsidRPr="00DC733E" w:rsidRDefault="00742282" w:rsidP="0074228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4A89" w:rsidRPr="00974A8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4336DD" wp14:editId="279CA423">
                <wp:simplePos x="0" y="0"/>
                <wp:positionH relativeFrom="column">
                  <wp:posOffset>1297305</wp:posOffset>
                </wp:positionH>
                <wp:positionV relativeFrom="paragraph">
                  <wp:posOffset>693420</wp:posOffset>
                </wp:positionV>
                <wp:extent cx="0" cy="274320"/>
                <wp:effectExtent l="95250" t="38100" r="57150" b="11430"/>
                <wp:wrapTopAndBottom/>
                <wp:docPr id="180" name="Прямая со стрелко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0" o:spid="_x0000_s1026" type="#_x0000_t32" style="position:absolute;margin-left:102.15pt;margin-top:54.6pt;width:0;height:21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" strokecolor="#4579b8 [3044]">
                <v:stroke endarrow="open"/>
                <w10:wrap type="topAndBottom"/>
              </v:shape>
            </w:pict>
          </mc:Fallback>
        </mc:AlternateContent>
      </w:r>
    </w:p>
    <w:p w:rsidR="00742282" w:rsidRDefault="00742282" w:rsidP="009835EC">
      <w:pPr>
        <w:jc w:val="both"/>
        <w:rPr>
          <w:rFonts w:ascii="Times New Roman" w:hAnsi="Times New Roman"/>
          <w:sz w:val="28"/>
          <w:szCs w:val="28"/>
        </w:rPr>
      </w:pPr>
    </w:p>
    <w:p w:rsidR="00742282" w:rsidRDefault="00974A89" w:rsidP="009835EC">
      <w:pPr>
        <w:jc w:val="both"/>
        <w:rPr>
          <w:rFonts w:ascii="Times New Roman" w:hAnsi="Times New Roman"/>
          <w:sz w:val="28"/>
          <w:szCs w:val="28"/>
        </w:rPr>
      </w:pPr>
      <w:r w:rsidRPr="00974A89"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90073C2" wp14:editId="71658109">
                <wp:simplePos x="0" y="0"/>
                <wp:positionH relativeFrom="column">
                  <wp:posOffset>1175385</wp:posOffset>
                </wp:positionH>
                <wp:positionV relativeFrom="paragraph">
                  <wp:posOffset>608330</wp:posOffset>
                </wp:positionV>
                <wp:extent cx="243840" cy="518160"/>
                <wp:effectExtent l="0" t="0" r="22860" b="34290"/>
                <wp:wrapTopAndBottom/>
                <wp:docPr id="174" name="Группа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175" name="Прямая соединительная линия 175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6" name="Прямая соединительная линия 176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7" name="Овал 177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74" o:spid="_x0000_s1026" style="position:absolute;margin-left:92.55pt;margin-top:47.9pt;width:19.2pt;height:40.8pt;z-index:251726848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">
                <v:line id="Прямая соединительная линия 175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EoxMMAAADcAAAADwAAAGRycy9kb3ducmV2LnhtbERPS2sCMRC+F/wPYYTealZtVVajqKXQ&#10;4skHiLdhM24WN5MlSddtf31TKPQ2H99zFqvO1qIlHyrHCoaDDARx4XTFpYLT8e1pBiJEZI21Y1Lw&#10;RQFWy97DAnPt7ryn9hBLkUI45KjAxNjkUobCkMUwcA1x4q7OW4wJ+lJqj/cUbms5yrKJtFhxajDY&#10;0NZQcTt8WgWXD/d8Hm8mZnb6bi60bnf+Ve6Ueux36zmISF38F/+533WaP32B32fSBX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xKMTDAAAA3AAAAA8AAAAAAAAAAAAA&#10;AAAAoQIAAGRycy9kb3ducmV2LnhtbFBLBQYAAAAABAAEAPkAAACRAwAAAAA=&#10;" filled="t" fillcolor="white [3201]" strokecolor="#c0504d [3205]" strokeweight="2pt"/>
                <v:line id="Прямая соединительная линия 176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O2s8MAAADcAAAADwAAAGRycy9kb3ducmV2LnhtbERPS2sCMRC+C/6HMEJvNWtbVtkaRStC&#10;iycfULwNm+lm6WayJHFd++ubQsHbfHzPmS9724iOfKgdK5iMMxDEpdM1VwpOx+3jDESIyBobx6Tg&#10;RgGWi+FgjoV2V95Td4iVSCEcClRgYmwLKUNpyGIYu5Y4cV/OW4wJ+kpqj9cUbhv5lGW5tFhzajDY&#10;0puh8vtwsQrOH+7l83mdm9nppz3Tqtv5jdwp9TDqV68gIvXxLv53v+s0f5rD3zPpAr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jtrPDAAAA3AAAAA8AAAAAAAAAAAAA&#10;AAAAoQIAAGRycy9kb3ducmV2LnhtbFBLBQYAAAAABAAEAPkAAACRAwAAAAA=&#10;" filled="t" fillcolor="white [3201]" strokecolor="#c0504d [3205]" strokeweight="2pt"/>
                <v:oval id="Овал 177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q4sIA&#10;AADcAAAADwAAAGRycy9kb3ducmV2LnhtbERPTYvCMBC9L+x/CLPgTVP3oG41iitUhBVFV+9DMral&#10;zaQ0Ubv/3gjC3ubxPme26GwtbtT60rGC4SABQaydKTlXcPrN+hMQPiAbrB2Tgj/ysJi/v80wNe7O&#10;B7odQy5iCPsUFRQhNKmUXhdk0Q9cQxy5i2sthgjbXJoW7zHc1vIzSUbSYsmxocCGVgXp6ni1CnbZ&#10;+Ufr78kqydbrr8pXl+F+K5XqfXTLKYhAXfgXv9wbE+ePx/B8Jl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mriwgAAANwAAAAPAAAAAAAAAAAAAAAAAJgCAABkcnMvZG93&#10;bnJldi54bWxQSwUGAAAAAAQABAD1AAAAhwMAAAAA&#10;" fillcolor="white [3201]" strokecolor="#c0504d [3205]" strokeweight="2pt"/>
                <v:line id="Прямая соединительная линия 178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Gb08QAAADcAAAADwAAAGRycy9kb3ducmV2LnhtbESPT2vCQBDF7wW/wzJCb3VjD7ZEVxFB&#10;aA+C/9HbmB2TYHY2zW5j+u2dg9DbDO/Ne7+ZzDpXqZaaUHo2MBwkoIgzb0vODex3y7dPUCEiW6w8&#10;k4E/CjCb9l4mmFp/5w2125grCeGQooEixjrVOmQFOQwDXxOLdvWNwyhrk2vb4F3CXaXfk2SkHZYs&#10;DQXWtCgou21/nYHWr795dzz9lIhVt2B/Xh0uZ2Ne+918DCpSF//Nz+svK/gfQivPyAR6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gZvTxAAAANwAAAAPAAAAAAAAAAAA&#10;AAAAAKECAABkcnMvZG93bnJldi54bWxQSwUGAAAAAAQABAD5AAAAkgMAAAAA&#10;" filled="t" fillcolor="white [3201]" strokecolor="#c0504d [3205]" strokeweight="2pt"/>
                <v:line id="Прямая соединительная линия 179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wiwcMAAADcAAAADwAAAGRycy9kb3ducmV2LnhtbERPS2sCMRC+F/wPYYTealYtPlajqKXQ&#10;4qkqiLdhM24WN5MlSddtf31TKPQ2H99zluvO1qIlHyrHCoaDDARx4XTFpYLT8fVpBiJEZI21Y1Lw&#10;RQHWq97DEnPt7vxB7SGWIoVwyFGBibHJpQyFIYth4BrixF2dtxgT9KXUHu8p3NZylGUTabHi1GCw&#10;oZ2h4nb4tAou7+75PN5OzOz03Vxo0+79i9wr9djvNgsQkbr4L/5zv+k0fzqH32fSBXL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8IsHDAAAA3AAAAA8AAAAAAAAAAAAA&#10;AAAAoQIAAGRycy9kb3ducmV2LnhtbFBLBQYAAAAABAAEAPkAAACRAwAAAAA=&#10;" filled="t" fillcolor="white [3201]" strokecolor="#c0504d [3205]" strokeweight="2pt"/>
                <w10:wrap type="topAndBottom"/>
              </v:group>
            </w:pict>
          </mc:Fallback>
        </mc:AlternateContent>
      </w:r>
      <w:r w:rsidRPr="00974A89"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0E35680" wp14:editId="4C7A4045">
                <wp:simplePos x="0" y="0"/>
                <wp:positionH relativeFrom="column">
                  <wp:posOffset>3042285</wp:posOffset>
                </wp:positionH>
                <wp:positionV relativeFrom="paragraph">
                  <wp:posOffset>608330</wp:posOffset>
                </wp:positionV>
                <wp:extent cx="243840" cy="518160"/>
                <wp:effectExtent l="0" t="0" r="22860" b="34290"/>
                <wp:wrapTopAndBottom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1" name="Овал 201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3" name="Прямая соединительная линия 203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98" o:spid="_x0000_s1026" style="position:absolute;margin-left:239.55pt;margin-top:47.9pt;width:19.2pt;height:40.8pt;z-index:251735040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">
                <v:line id="Прямая соединительная линия 199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DEO8IAAADcAAAADwAAAGRycy9kb3ducmV2LnhtbERPS2sCMRC+C/6HMII3zfaB6GoUaxEs&#10;nmqF4m3YjJulm8mSxHXtr28Eobf5+J6zWHW2Fi35UDlW8DTOQBAXTldcKjh+bUdTECEia6wdk4Ib&#10;BVgt+70F5tpd+ZPaQyxFCuGQowITY5NLGQpDFsPYNcSJOztvMSboS6k9XlO4reVzlk2kxYpTg8GG&#10;NoaKn8PFKjh9uNfvl7eJmR5/mxOt271/l3ulhoNuPQcRqYv/4od7p9P82Qzuz6QL5P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DEO8IAAADcAAAADwAAAAAAAAAAAAAA&#10;AAChAgAAZHJzL2Rvd25yZXYueG1sUEsFBgAAAAAEAAQA+QAAAJADAAAAAA==&#10;" filled="t" fillcolor="white [3201]" strokecolor="#c0504d [3205]" strokeweight="2pt"/>
                <v:line id="Прямая соединительная линия 200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WZXcMAAADcAAAADwAAAGRycy9kb3ducmV2LnhtbESPQWsCMRSE7wX/Q3iCt5q1FpHVKFoR&#10;LJ5qBfH22Dw3i5uXJYnr6q9vCoUeh5n5hpkvO1uLlnyoHCsYDTMQxIXTFZcKjt/b1ymIEJE11o5J&#10;wYMCLBe9lznm2t35i9pDLEWCcMhRgYmxyaUMhSGLYega4uRdnLcYk/Sl1B7vCW5r+ZZlE2mx4rRg&#10;sKEPQ8X1cLMKzp/u/TReT8z0+GzOtGr3fiP3Sg363WoGIlIX/8N/7Z1WkIjweyYdAb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lmV3DAAAA3AAAAA8AAAAAAAAAAAAA&#10;AAAAoQIAAGRycy9kb3ducmV2LnhtbFBLBQYAAAAABAAEAPkAAACRAwAAAAA=&#10;" filled="t" fillcolor="white [3201]" strokecolor="#c0504d [3205]" strokeweight="2pt"/>
                <v:oval id="Овал 201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FDMQA&#10;AADcAAAADwAAAGRycy9kb3ducmV2LnhtbESPQWvCQBSE70L/w/IKveluPBRNXUWFSKFFMW3vj91n&#10;EpJ9G7JbTf99Vyj0OMzMN8xqM7pOXGkIjWcN2UyBIDbeNlxp+PwopgsQISJb7DyThh8KsFk/TFaY&#10;W3/jM13LWIkE4ZCjhjrGPpcymJochpnviZN38YPDmORQSTvgLcFdJ+dKPUuHDaeFGnva12Ta8ttp&#10;OBZfb8bsFntVHA7LNrSX7PQutX56HLcvICKN8T/81361GuYqg/uZd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ARQzEAAAA3AAAAA8AAAAAAAAAAAAAAAAAmAIAAGRycy9k&#10;b3ducmV2LnhtbFBLBQYAAAAABAAEAPUAAACJAwAAAAA=&#10;" fillcolor="white [3201]" strokecolor="#c0504d [3205]" strokeweight="2pt"/>
                <v:line id="Прямая соединительная линия 202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+OMUAAADcAAAADwAAAGRycy9kb3ducmV2LnhtbESPzWrDMBCE74G+g9hCbolcH0JwLZtg&#10;KLSHQvPT0tw21sY2sVaupdrO20eFQo7DzHzDpPlkWjFQ7xrLCp6WEQji0uqGKwWH/ctiDcJ5ZI2t&#10;ZVJwJQd59jBLMdF25C0NO1+JAGGXoILa+y6R0pU1GXRL2xEH72x7gz7IvpK6xzHATSvjKFpJgw2H&#10;hRo7KmoqL7tfo2CwH2+8//r+aRDbqWB7fP88HZWaP06bZxCeJn8P/7dftYI4iuHvTDg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q+OMUAAADcAAAADwAAAAAAAAAA&#10;AAAAAAChAgAAZHJzL2Rvd25yZXYueG1sUEsFBgAAAAAEAAQA+QAAAJMDAAAAAA==&#10;" filled="t" fillcolor="white [3201]" strokecolor="#c0504d [3205]" strokeweight="2pt"/>
                <v:line id="Прямая соединительная линия 203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cHKsUAAADcAAAADwAAAGRycy9kb3ducmV2LnhtbESPT2sCMRTE7wW/Q3iCt5r1DyKrUbRF&#10;UDzVCuLtsXluFjcvSxLXbT99Uyj0OMzMb5jlurO1aMmHyrGC0TADQVw4XXGp4Py5e52DCBFZY+2Y&#10;FHxRgPWq97LEXLsnf1B7iqVIEA45KjAxNrmUoTBkMQxdQ5y8m/MWY5K+lNrjM8FtLcdZNpMWK04L&#10;Bht6M1TcTw+r4Hpw08tkOzPz83dzpU179O/yqNSg320WICJ18T/8195rBeNsAr9n0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cHKsUAAADcAAAADwAAAAAAAAAA&#10;AAAAAAChAgAAZHJzL2Rvd25yZXYueG1sUEsFBgAAAAAEAAQA+QAAAJMDAAAAAA==&#10;" filled="t" fillcolor="white [3201]" strokecolor="#c0504d [3205]" strokeweight="2pt"/>
                <w10:wrap type="topAndBottom"/>
              </v:group>
            </w:pict>
          </mc:Fallback>
        </mc:AlternateContent>
      </w:r>
      <w:r w:rsidRPr="00974A89"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6B9F6153" wp14:editId="5C659886">
                <wp:simplePos x="0" y="0"/>
                <wp:positionH relativeFrom="column">
                  <wp:posOffset>4794885</wp:posOffset>
                </wp:positionH>
                <wp:positionV relativeFrom="paragraph">
                  <wp:posOffset>608330</wp:posOffset>
                </wp:positionV>
                <wp:extent cx="243840" cy="518160"/>
                <wp:effectExtent l="0" t="0" r="22860" b="34290"/>
                <wp:wrapTopAndBottom/>
                <wp:docPr id="182" name="Группа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5" name="Овал 185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82" o:spid="_x0000_s1026" style="position:absolute;margin-left:377.55pt;margin-top:47.9pt;width:19.2pt;height:40.8pt;z-index:251730944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">
                <v:line id="Прямая соединительная линия 183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FlDMMAAADcAAAADwAAAGRycy9kb3ducmV2LnhtbERP32vCMBB+F/wfwgl709Q5pFSjqGOw&#10;4dNcYfh2NGdTbC4lyWq3v34ZDHy7j+/nrbeDbUVPPjSOFcxnGQjiyumGawXlx8s0BxEissbWMSn4&#10;pgDbzXi0xkK7G79Tf4q1SCEcClRgYuwKKUNlyGKYuY44cRfnLcYEfS21x1sKt618zLKltNhwajDY&#10;0cFQdT19WQXnN/f0udgvTV7+dGfa9Uf/LI9KPUyG3QpEpCHexf/uV53m5wv4eyZd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BZQzDAAAA3AAAAA8AAAAAAAAAAAAA&#10;AAAAoQIAAGRycy9kb3ducmV2LnhtbFBLBQYAAAAABAAEAPkAAACRAwAAAAA=&#10;" filled="t" fillcolor="white [3201]" strokecolor="#c0504d [3205]" strokeweight="2pt"/>
                <v:line id="Прямая соединительная линия 184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j9eMMAAADcAAAADwAAAGRycy9kb3ducmV2LnhtbERP32vCMBB+H/g/hBP2NlM3kVKNoo7B&#10;xKe5wvDtaM6m2FxKktXOv34ZDHy7j+/nLdeDbUVPPjSOFUwnGQjiyumGawXl59tTDiJEZI2tY1Lw&#10;QwHWq9HDEgvtrvxB/THWIoVwKFCBibErpAyVIYth4jrixJ2dtxgT9LXUHq8p3LbyOcvm0mLDqcFg&#10;RztD1eX4bRWc9m729bKdm7y8dSfa9Af/Kg9KPY6HzQJEpCHexf/ud53m5zP4eyZ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o/XjDAAAA3AAAAA8AAAAAAAAAAAAA&#10;AAAAoQIAAGRycy9kb3ducmV2LnhtbFBLBQYAAAAABAAEAPkAAACRAwAAAAA=&#10;" filled="t" fillcolor="white [3201]" strokecolor="#c0504d [3205]" strokeweight="2pt"/>
                <v:oval id="Овал 185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0hKcIA&#10;AADcAAAADwAAAGRycy9kb3ducmV2LnhtbERP22rCQBB9L/gPywi+1Y0FS4yuokJEaKl4ex92xyQk&#10;OxuyW41/3y0U+jaHc53FqreNuFPnK8cKJuMEBLF2puJCweWcv6YgfEA22DgmBU/ysFoOXhaYGffg&#10;I91PoRAxhH2GCsoQ2kxKr0uy6MeuJY7czXUWQ4RdIU2HjxhuG/mWJO/SYsWxocSWtiXp+vRtFXzl&#10;1w+tN+k2yXe7We3r2+TwKZUaDfv1HESgPvyL/9x7E+enU/h9Jl4gl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DSEpwgAAANwAAAAPAAAAAAAAAAAAAAAAAJgCAABkcnMvZG93&#10;bnJldi54bWxQSwUGAAAAAAQABAD1AAAAhwMAAAAA&#10;" fillcolor="white [3201]" strokecolor="#c0504d [3205]" strokeweight="2pt"/>
                <v:line id="Прямая соединительная линия 186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faHcMAAADcAAAADwAAAGRycy9kb3ducmV2LnhtbERPTWvCQBC9F/wPywi91Y0egsSsoQQK&#10;9iC0WqW5TbPTJDQ7m2a3Sfz3riD0No/3OWk2mVYM1LvGsoLlIgJBXFrdcKXg4/jytAbhPLLG1jIp&#10;uJCDbDt7SDHRduR3Gg6+EiGEXYIKau+7REpX1mTQLWxHHLhv2xv0AfaV1D2OIdy0chVFsTTYcGio&#10;saO8pvLn8GcUDPbtlY/nz98GsZ1ytsX+9FUo9TifnjcgPE3+X3x373SYv47h9ky4QG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H2h3DAAAA3AAAAA8AAAAAAAAAAAAA&#10;AAAAoQIAAGRycy9kb3ducmV2LnhtbFBLBQYAAAAABAAEAPkAAACRAwAAAAA=&#10;" filled="t" fillcolor="white [3201]" strokecolor="#c0504d [3205]" strokeweight="2pt"/>
                <v:line id="Прямая соединительная линия 187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pjD8MAAADcAAAADwAAAGRycy9kb3ducmV2LnhtbERPTWsCMRC9C/0PYYTeNKsVu2yNYi0F&#10;xZNWKN6GzXSzdDNZknTd9tc3guBtHu9zFqveNqIjH2rHCibjDARx6XTNlYLTx/soBxEissbGMSn4&#10;pQCr5cNggYV2Fz5Qd4yVSCEcClRgYmwLKUNpyGIYu5Y4cV/OW4wJ+kpqj5cUbhs5zbK5tFhzajDY&#10;0sZQ+X38sQrOOzf7fHqdm/z0155p3e39m9wr9Tjs1y8gIvXxLr65tzrNz5/h+ky6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6Yw/DAAAA3AAAAA8AAAAAAAAAAAAA&#10;AAAAoQIAAGRycy9kb3ducmV2LnhtbFBLBQYAAAAABAAEAPkAAACRAwAAAAA=&#10;" filled="t" fillcolor="white [3201]" strokecolor="#c0504d [3205]" strokeweight="2pt"/>
                <w10:wrap type="topAndBottom"/>
              </v:group>
            </w:pict>
          </mc:Fallback>
        </mc:AlternateContent>
      </w:r>
      <w:r w:rsidRPr="00974A8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994025" wp14:editId="523EA1C2">
                <wp:simplePos x="0" y="0"/>
                <wp:positionH relativeFrom="column">
                  <wp:posOffset>4916805</wp:posOffset>
                </wp:positionH>
                <wp:positionV relativeFrom="paragraph">
                  <wp:posOffset>269240</wp:posOffset>
                </wp:positionV>
                <wp:extent cx="0" cy="274320"/>
                <wp:effectExtent l="95250" t="38100" r="57150" b="11430"/>
                <wp:wrapTopAndBottom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8" o:spid="_x0000_s1026" type="#_x0000_t32" style="position:absolute;margin-left:387.15pt;margin-top:21.2pt;width:0;height:21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" strokecolor="#4579b8 [3044]">
                <v:stroke endarrow="open"/>
                <w10:wrap type="topAndBottom"/>
              </v:shape>
            </w:pict>
          </mc:Fallback>
        </mc:AlternateContent>
      </w:r>
      <w:r w:rsidRPr="00974A8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D072E8" wp14:editId="22D5098C">
                <wp:simplePos x="0" y="0"/>
                <wp:positionH relativeFrom="column">
                  <wp:posOffset>3179445</wp:posOffset>
                </wp:positionH>
                <wp:positionV relativeFrom="paragraph">
                  <wp:posOffset>261620</wp:posOffset>
                </wp:positionV>
                <wp:extent cx="0" cy="274320"/>
                <wp:effectExtent l="95250" t="38100" r="57150" b="11430"/>
                <wp:wrapTopAndBottom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4" o:spid="_x0000_s1026" type="#_x0000_t32" style="position:absolute;margin-left:250.35pt;margin-top:20.6pt;width:0;height:21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" strokecolor="#4579b8 [3044]">
                <v:stroke endarrow="open"/>
                <w10:wrap type="topAndBottom"/>
              </v:shape>
            </w:pict>
          </mc:Fallback>
        </mc:AlternateContent>
      </w:r>
    </w:p>
    <w:p w:rsidR="00742282" w:rsidRDefault="00742282" w:rsidP="009835EC">
      <w:pPr>
        <w:jc w:val="both"/>
        <w:rPr>
          <w:rFonts w:ascii="Times New Roman" w:hAnsi="Times New Roman"/>
          <w:sz w:val="28"/>
          <w:szCs w:val="28"/>
        </w:rPr>
      </w:pPr>
      <w:r w:rsidRPr="00742282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5633F2" wp14:editId="1C137A32">
                <wp:simplePos x="0" y="0"/>
                <wp:positionH relativeFrom="column">
                  <wp:posOffset>4352925</wp:posOffset>
                </wp:positionH>
                <wp:positionV relativeFrom="paragraph">
                  <wp:posOffset>666750</wp:posOffset>
                </wp:positionV>
                <wp:extent cx="1097280" cy="312420"/>
                <wp:effectExtent l="0" t="0" r="0" b="0"/>
                <wp:wrapNone/>
                <wp:docPr id="189" name="Прямоугольник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Pr="00CC67F3" w:rsidRDefault="00742282" w:rsidP="00742282">
                            <w:r>
                              <w:t>Разработчики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9" o:spid="_x0000_s1033" style="position:absolute;left:0;text-align:left;margin-left:342.75pt;margin-top:52.5pt;width:86.4pt;height:2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" filled="f" stroked="f" strokeweight="2pt">
                <v:textbox>
                  <w:txbxContent>
                    <w:p w:rsidR="00742282" w:rsidRPr="00CC67F3" w:rsidRDefault="00742282" w:rsidP="00742282">
                      <w:r>
                        <w:t>Разработчики</w:t>
                      </w:r>
                    </w:p>
                  </w:txbxContent>
                </v:textbox>
              </v:rect>
            </w:pict>
          </mc:Fallback>
        </mc:AlternateContent>
      </w:r>
      <w:r w:rsidRPr="00742282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FD475D" wp14:editId="74A77D78">
                <wp:simplePos x="0" y="0"/>
                <wp:positionH relativeFrom="column">
                  <wp:posOffset>2707005</wp:posOffset>
                </wp:positionH>
                <wp:positionV relativeFrom="paragraph">
                  <wp:posOffset>666750</wp:posOffset>
                </wp:positionV>
                <wp:extent cx="998220" cy="464820"/>
                <wp:effectExtent l="0" t="0" r="0" b="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Pr="00742282" w:rsidRDefault="00742282" w:rsidP="00742282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Сотрудники </w:t>
                            </w:r>
                            <w:r>
                              <w:rPr>
                                <w:lang w:val="en-US"/>
                              </w:rPr>
                              <w:t xml:space="preserve">call </w:t>
                            </w:r>
                            <w:r>
                              <w:rPr>
                                <w:lang w:val="uk-UA"/>
                              </w:rPr>
                              <w:t>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5" o:spid="_x0000_s1034" style="position:absolute;left:0;text-align:left;margin-left:213.15pt;margin-top:52.5pt;width:78.6pt;height:3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" filled="f" stroked="f" strokeweight="2pt">
                <v:textbox>
                  <w:txbxContent>
                    <w:p w:rsidR="00742282" w:rsidRPr="00742282" w:rsidRDefault="00742282" w:rsidP="00742282">
                      <w:pPr>
                        <w:rPr>
                          <w:lang w:val="uk-UA"/>
                        </w:rPr>
                      </w:pPr>
                      <w:r>
                        <w:t xml:space="preserve">Сотрудники </w:t>
                      </w:r>
                      <w:r>
                        <w:rPr>
                          <w:lang w:val="en-US"/>
                        </w:rPr>
                        <w:t xml:space="preserve">call </w:t>
                      </w:r>
                      <w:r>
                        <w:rPr>
                          <w:lang w:val="uk-UA"/>
                        </w:rPr>
                        <w:t>центра</w:t>
                      </w:r>
                    </w:p>
                  </w:txbxContent>
                </v:textbox>
              </v:rect>
            </w:pict>
          </mc:Fallback>
        </mc:AlternateContent>
      </w:r>
      <w:r w:rsidRPr="00742282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8557C2" wp14:editId="0E848E5D">
                <wp:simplePos x="0" y="0"/>
                <wp:positionH relativeFrom="column">
                  <wp:posOffset>817245</wp:posOffset>
                </wp:positionH>
                <wp:positionV relativeFrom="paragraph">
                  <wp:posOffset>593090</wp:posOffset>
                </wp:positionV>
                <wp:extent cx="998220" cy="312420"/>
                <wp:effectExtent l="0" t="0" r="0" b="0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282" w:rsidRPr="00CC67F3" w:rsidRDefault="00742282" w:rsidP="00742282">
                            <w:r w:rsidRPr="00CC67F3"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1" o:spid="_x0000_s1035" style="position:absolute;left:0;text-align:left;margin-left:64.35pt;margin-top:46.7pt;width:78.6pt;height:2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" filled="f" stroked="f" strokeweight="2pt">
                <v:textbox>
                  <w:txbxContent>
                    <w:p w:rsidR="00742282" w:rsidRPr="00CC67F3" w:rsidRDefault="00742282" w:rsidP="00742282">
                      <w:r w:rsidRPr="00CC67F3"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</w:p>
    <w:p w:rsidR="00742282" w:rsidRDefault="00742282" w:rsidP="009835EC">
      <w:pPr>
        <w:jc w:val="both"/>
        <w:rPr>
          <w:rFonts w:ascii="Times New Roman" w:hAnsi="Times New Roman"/>
          <w:sz w:val="28"/>
          <w:szCs w:val="28"/>
        </w:rPr>
      </w:pPr>
    </w:p>
    <w:p w:rsidR="00742282" w:rsidRDefault="00742282" w:rsidP="009835EC">
      <w:pPr>
        <w:jc w:val="both"/>
        <w:rPr>
          <w:rFonts w:ascii="Times New Roman" w:hAnsi="Times New Roman"/>
          <w:sz w:val="28"/>
          <w:szCs w:val="28"/>
        </w:rPr>
      </w:pPr>
    </w:p>
    <w:p w:rsidR="00742282" w:rsidRDefault="00742282" w:rsidP="009835EC">
      <w:pPr>
        <w:jc w:val="both"/>
        <w:rPr>
          <w:rFonts w:ascii="Times New Roman" w:hAnsi="Times New Roman"/>
          <w:sz w:val="28"/>
          <w:szCs w:val="28"/>
        </w:rPr>
      </w:pPr>
    </w:p>
    <w:p w:rsidR="00227B45" w:rsidRDefault="00974A89" w:rsidP="00DC733E">
      <w:pPr>
        <w:jc w:val="both"/>
        <w:rPr>
          <w:rFonts w:ascii="Times New Roman" w:hAnsi="Times New Roman"/>
          <w:sz w:val="28"/>
          <w:szCs w:val="28"/>
        </w:rPr>
      </w:pPr>
      <w:r w:rsidRPr="00974A8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FBACEA" wp14:editId="232551CB">
                <wp:simplePos x="0" y="0"/>
                <wp:positionH relativeFrom="column">
                  <wp:posOffset>413385</wp:posOffset>
                </wp:positionH>
                <wp:positionV relativeFrom="paragraph">
                  <wp:posOffset>1363980</wp:posOffset>
                </wp:positionV>
                <wp:extent cx="441960" cy="0"/>
                <wp:effectExtent l="0" t="76200" r="15240" b="114300"/>
                <wp:wrapTopAndBottom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4" o:spid="_x0000_s1026" type="#_x0000_t32" style="position:absolute;margin-left:32.55pt;margin-top:107.4pt;width:34.8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" strokecolor="#4579b8 [3044]">
                <v:stroke endarrow="open"/>
                <w10:wrap type="topAndBottom"/>
              </v:shape>
            </w:pict>
          </mc:Fallback>
        </mc:AlternateContent>
      </w:r>
      <w:r w:rsidR="00DC733E">
        <w:rPr>
          <w:rFonts w:ascii="Times New Roman" w:hAnsi="Times New Roman"/>
          <w:sz w:val="28"/>
          <w:szCs w:val="28"/>
        </w:rPr>
        <w:t xml:space="preserve">В результате получим </w:t>
      </w:r>
      <w:r w:rsidRPr="00974A89"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9BFA8D8" wp14:editId="78BD46F9">
                <wp:simplePos x="0" y="0"/>
                <wp:positionH relativeFrom="column">
                  <wp:posOffset>108585</wp:posOffset>
                </wp:positionH>
                <wp:positionV relativeFrom="paragraph">
                  <wp:posOffset>1057910</wp:posOffset>
                </wp:positionV>
                <wp:extent cx="243840" cy="518160"/>
                <wp:effectExtent l="0" t="0" r="22860" b="34290"/>
                <wp:wrapTopAndBottom/>
                <wp:docPr id="98" name="Группа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99" name="Прямая соединительная линия 99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1" name="Овал 101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единительная линия 102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98" o:spid="_x0000_s1026" style="position:absolute;margin-left:8.55pt;margin-top:83.3pt;width:19.2pt;height:40.8pt;z-index:251681792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">
                <v:line id="Прямая соединительная линия 99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qyuMQAAADbAAAADwAAAGRycy9kb3ducmV2LnhtbESPT2sCMRTE74LfITzBm2b7B9HVKNYi&#10;WDzVCsXbY/PcLN28LElc1376RhB6HGbmN8xi1dlatORD5VjB0zgDQVw4XXGp4Pi1HU1BhIissXZM&#10;Cm4UYLXs9xaYa3flT2oPsRQJwiFHBSbGJpcyFIYshrFriJN3dt5iTNKXUnu8Jrit5XOWTaTFitOC&#10;wYY2hoqfw8UqOH241++Xt4mZHn+bE63bvX+Xe6WGg249BxGpi//hR3unFcxmcP+Sf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SrK4xAAAANsAAAAPAAAAAAAAAAAA&#10;AAAAAKECAABkcnMvZG93bnJldi54bWxQSwUGAAAAAAQABAD5AAAAkgMAAAAA&#10;" filled="t" fillcolor="white [3201]" strokecolor="#c0504d [3205]" strokeweight="2pt"/>
                <v:line id="Прямая соединительная линия 100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D4IcUAAADcAAAADwAAAGRycy9kb3ducmV2LnhtbESPQWsCMRCF74X+hzAFbzXbVkS2RrGV&#10;guKpKhRvw2a6WbqZLElcV39951DobYb35r1v5svBt6qnmJrABp7GBSjiKtiGawPHw8fjDFTKyBbb&#10;wGTgSgmWi/u7OZY2XPiT+n2ulYRwKtGAy7krtU6VI49pHDpi0b5D9JhljbW2ES8S7lv9XBRT7bFh&#10;aXDY0buj6md/9gZO2zD5enmbutnx1p1o1e/iWu+MGT0Mq1dQmYb8b/673ljBLwRfnpE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D4IcUAAADcAAAADwAAAAAAAAAA&#10;AAAAAAChAgAAZHJzL2Rvd25yZXYueG1sUEsFBgAAAAAEAAQA+QAAAJMDAAAAAA==&#10;" filled="t" fillcolor="white [3201]" strokecolor="#c0504d [3205]" strokeweight="2pt"/>
                <v:oval id="Овал 101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kcMIA&#10;AADcAAAADwAAAGRycy9kb3ducmV2LnhtbERP32vCMBB+H/g/hBv4NpP6IK4aZRMqwoZjzr0fydmW&#10;NpfSRO3++0UQfLuP7+ct14NrxYX6UHvWkE0UCGLjbc2lhuNP8TIHESKyxdYzafijAOvV6GmJufVX&#10;/qbLIZYihXDIUUMVY5dLGUxFDsPEd8SJO/neYUywL6Xt8ZrCXSunSs2kw5pTQ4UdbSoyzeHsNOyL&#10;3w9j3ucbVWy3r01oTtnXp9R6/Dy8LUBEGuJDfHfvbJqvMrg9ky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5SRwwgAAANwAAAAPAAAAAAAAAAAAAAAAAJgCAABkcnMvZG93&#10;bnJldi54bWxQSwUGAAAAAAQABAD1AAAAhwMAAAAA&#10;" fillcolor="white [3201]" strokecolor="#c0504d [3205]" strokeweight="2pt"/>
                <v:line id="Прямая соединительная линия 102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/fRMEAAADcAAAADwAAAGRycy9kb3ducmV2LnhtbERPS4vCMBC+C/6HMIK3NdWDSDUWKQju&#10;YcHH7qK3sRnbYjOpTaz135uFBW/z8T1nkXSmEi01rrSsYDyKQBBnVpecK/g+rD9mIJxH1lhZJgVP&#10;cpAs+70Fxto+eEft3ucihLCLUUHhfR1L6bKCDLqRrYkDd7GNQR9gk0vd4COEm0pOomgqDZYcGgqs&#10;KS0ou+7vRkFrt598+D3eSsSqS9mevn7OJ6WGg241B+Gp82/xv3ujw/xoAn/Ph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b99EwQAAANwAAAAPAAAAAAAAAAAAAAAA&#10;AKECAABkcnMvZG93bnJldi54bWxQSwUGAAAAAAQABAD5AAAAjwMAAAAA&#10;" filled="t" fillcolor="white [3201]" strokecolor="#c0504d [3205]" strokeweight="2pt"/>
                <v:line id="Прямая соединительная линия 103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mVsIAAADcAAAADwAAAGRycy9kb3ducmV2LnhtbERPTWsCMRC9F/wPYYTeatZaRFajqEVo&#10;8VQVxNuwGTeLm8mSxHX11zeFgrd5vM+ZLTpbi5Z8qBwrGA4yEMSF0xWXCg77zdsERIjIGmvHpOBO&#10;ARbz3ssMc+1u/EPtLpYihXDIUYGJscmlDIUhi2HgGuLEnZ23GBP0pdQebync1vI9y8bSYsWpwWBD&#10;a0PFZXe1Ck7f7uM4Wo3N5PBoTrRst/5TbpV67XfLKYhIXXyK/91fOs3PRvD3TLp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JmVsIAAADcAAAADwAAAAAAAAAAAAAA&#10;AAChAgAAZHJzL2Rvd25yZXYueG1sUEsFBgAAAAAEAAQA+QAAAJADAAAAAA==&#10;" filled="t" fillcolor="white [3201]" strokecolor="#c0504d [3205]" strokeweight="2pt"/>
                <w10:wrap type="topAndBottom"/>
              </v:group>
            </w:pict>
          </mc:Fallback>
        </mc:AlternateContent>
      </w:r>
      <w:r w:rsidR="00DC73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58BCDD" wp14:editId="37522E3F">
                <wp:simplePos x="0" y="0"/>
                <wp:positionH relativeFrom="column">
                  <wp:posOffset>3255645</wp:posOffset>
                </wp:positionH>
                <wp:positionV relativeFrom="paragraph">
                  <wp:posOffset>1068070</wp:posOffset>
                </wp:positionV>
                <wp:extent cx="1478280" cy="632460"/>
                <wp:effectExtent l="57150" t="38100" r="83820" b="9144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3E" w:rsidRDefault="00DC733E" w:rsidP="00DC733E">
                            <w:pPr>
                              <w:jc w:val="center"/>
                            </w:pPr>
                            <w: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7" o:spid="_x0000_s1036" style="position:absolute;left:0;text-align:left;margin-left:256.35pt;margin-top:84.1pt;width:116.4pt;height: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C733E" w:rsidRDefault="00DC733E" w:rsidP="00DC733E">
                      <w:pPr>
                        <w:jc w:val="center"/>
                      </w:pPr>
                      <w:r>
                        <w:t>Личный кабинет</w:t>
                      </w:r>
                    </w:p>
                  </w:txbxContent>
                </v:textbox>
              </v:rect>
            </w:pict>
          </mc:Fallback>
        </mc:AlternateContent>
      </w:r>
      <w:r w:rsidR="00DC73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4F70F" wp14:editId="2D46E1ED">
                <wp:simplePos x="0" y="0"/>
                <wp:positionH relativeFrom="column">
                  <wp:posOffset>893445</wp:posOffset>
                </wp:positionH>
                <wp:positionV relativeFrom="paragraph">
                  <wp:posOffset>1068070</wp:posOffset>
                </wp:positionV>
                <wp:extent cx="1478280" cy="632460"/>
                <wp:effectExtent l="57150" t="38100" r="83820" b="9144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3E" w:rsidRDefault="00DC733E" w:rsidP="00DC733E">
                            <w:pPr>
                              <w:jc w:val="center"/>
                            </w:pPr>
                            <w:r>
                              <w:t>Система верификации данных пользователя</w:t>
                            </w:r>
                          </w:p>
                          <w:p w:rsidR="00DC733E" w:rsidRDefault="00DC733E" w:rsidP="00DC73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7" o:spid="_x0000_s1037" style="position:absolute;left:0;text-align:left;margin-left:70.35pt;margin-top:84.1pt;width:116.4pt;height:4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C733E" w:rsidRDefault="00DC733E" w:rsidP="00DC733E">
                      <w:pPr>
                        <w:jc w:val="center"/>
                      </w:pPr>
                      <w:r>
                        <w:t>Система верификации данных пользователя</w:t>
                      </w:r>
                    </w:p>
                    <w:p w:rsidR="00DC733E" w:rsidRDefault="00DC733E" w:rsidP="00DC73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C73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61505" wp14:editId="68712513">
                <wp:simplePos x="0" y="0"/>
                <wp:positionH relativeFrom="column">
                  <wp:posOffset>-348615</wp:posOffset>
                </wp:positionH>
                <wp:positionV relativeFrom="paragraph">
                  <wp:posOffset>1680210</wp:posOffset>
                </wp:positionV>
                <wp:extent cx="1165860" cy="304800"/>
                <wp:effectExtent l="0" t="0" r="0" b="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3E" w:rsidRDefault="00DC733E" w:rsidP="00DC733E">
                            <w:r>
                              <w:t>Администратор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5" o:spid="_x0000_s1038" style="position:absolute;left:0;text-align:left;margin-left:-27.45pt;margin-top:132.3pt;width:91.8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" filled="f" stroked="f" strokeweight="2pt">
                <v:textbox>
                  <w:txbxContent>
                    <w:p w:rsidR="00DC733E" w:rsidRDefault="00DC733E" w:rsidP="00DC733E">
                      <w:r>
                        <w:t>Администратор</w:t>
                      </w:r>
                    </w:p>
                  </w:txbxContent>
                </v:textbox>
              </v:rect>
            </w:pict>
          </mc:Fallback>
        </mc:AlternateContent>
      </w:r>
      <w:r w:rsidR="00DC733E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A835F3" wp14:editId="6B2A8244">
                <wp:simplePos x="0" y="0"/>
                <wp:positionH relativeFrom="column">
                  <wp:posOffset>2379345</wp:posOffset>
                </wp:positionH>
                <wp:positionV relativeFrom="paragraph">
                  <wp:posOffset>1375410</wp:posOffset>
                </wp:positionV>
                <wp:extent cx="876300" cy="0"/>
                <wp:effectExtent l="38100" t="76200" r="19050" b="11430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8" o:spid="_x0000_s1026" type="#_x0000_t32" style="position:absolute;margin-left:187.35pt;margin-top:108.3pt;width:69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" strokecolor="#4579b8 [3044]">
                <v:stroke startarrow="open" endarrow="open"/>
              </v:shape>
            </w:pict>
          </mc:Fallback>
        </mc:AlternateContent>
      </w:r>
      <w:r w:rsidR="00CC67F3">
        <w:rPr>
          <w:rFonts w:ascii="Times New Roman" w:hAnsi="Times New Roman"/>
          <w:sz w:val="28"/>
          <w:szCs w:val="28"/>
        </w:rPr>
        <w:t>следующие диаграммы</w:t>
      </w:r>
      <w:r w:rsidR="00227B45">
        <w:rPr>
          <w:rFonts w:ascii="Times New Roman" w:hAnsi="Times New Roman"/>
          <w:sz w:val="28"/>
          <w:szCs w:val="28"/>
        </w:rPr>
        <w:br w:type="page"/>
      </w:r>
    </w:p>
    <w:p w:rsidR="00227B45" w:rsidRDefault="00227B45" w:rsidP="009835EC">
      <w:pPr>
        <w:jc w:val="both"/>
        <w:rPr>
          <w:rFonts w:ascii="Times New Roman" w:hAnsi="Times New Roman"/>
          <w:sz w:val="28"/>
          <w:szCs w:val="28"/>
        </w:rPr>
      </w:pPr>
    </w:p>
    <w:p w:rsidR="00227B45" w:rsidRDefault="00CC67F3" w:rsidP="009835E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EB7A9" wp14:editId="50A8BFE9">
                <wp:simplePos x="0" y="0"/>
                <wp:positionH relativeFrom="column">
                  <wp:posOffset>2600325</wp:posOffset>
                </wp:positionH>
                <wp:positionV relativeFrom="paragraph">
                  <wp:posOffset>195580</wp:posOffset>
                </wp:positionV>
                <wp:extent cx="1706880" cy="464820"/>
                <wp:effectExtent l="57150" t="38100" r="83820" b="87630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45" w:rsidRDefault="00227B45" w:rsidP="00227B45">
                            <w:pPr>
                              <w:jc w:val="center"/>
                            </w:pPr>
                            <w:r>
                              <w:t>Система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9" o:spid="_x0000_s1039" style="position:absolute;left:0;text-align:left;margin-left:204.75pt;margin-top:15.4pt;width:134.4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7B45" w:rsidRDefault="00227B45" w:rsidP="00227B45">
                      <w:pPr>
                        <w:jc w:val="center"/>
                      </w:pPr>
                      <w:r>
                        <w:t>Система оплаты</w:t>
                      </w:r>
                    </w:p>
                  </w:txbxContent>
                </v:textbox>
              </v:rect>
            </w:pict>
          </mc:Fallback>
        </mc:AlternateContent>
      </w:r>
    </w:p>
    <w:p w:rsidR="00227B45" w:rsidRPr="009835EC" w:rsidRDefault="00CC67F3" w:rsidP="009835EC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D16E5E" wp14:editId="1383B4C3">
                <wp:simplePos x="0" y="0"/>
                <wp:positionH relativeFrom="column">
                  <wp:posOffset>1960245</wp:posOffset>
                </wp:positionH>
                <wp:positionV relativeFrom="paragraph">
                  <wp:posOffset>213360</wp:posOffset>
                </wp:positionV>
                <wp:extent cx="647700" cy="502920"/>
                <wp:effectExtent l="38100" t="0" r="19050" b="4953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54.35pt;margin-top:16.8pt;width:51pt;height:39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7B100C" wp14:editId="64235FB8">
                <wp:simplePos x="0" y="0"/>
                <wp:positionH relativeFrom="column">
                  <wp:posOffset>1960245</wp:posOffset>
                </wp:positionH>
                <wp:positionV relativeFrom="paragraph">
                  <wp:posOffset>883920</wp:posOffset>
                </wp:positionV>
                <wp:extent cx="716280" cy="0"/>
                <wp:effectExtent l="38100" t="76200" r="26670" b="11430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154.35pt;margin-top:69.6pt;width:56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BFAFF" wp14:editId="1878EAB8">
                <wp:simplePos x="0" y="0"/>
                <wp:positionH relativeFrom="column">
                  <wp:posOffset>1960245</wp:posOffset>
                </wp:positionH>
                <wp:positionV relativeFrom="paragraph">
                  <wp:posOffset>1082040</wp:posOffset>
                </wp:positionV>
                <wp:extent cx="784860" cy="457200"/>
                <wp:effectExtent l="38100" t="38100" r="72390" b="571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3" o:spid="_x0000_s1026" type="#_x0000_t32" style="position:absolute;margin-left:154.35pt;margin-top:85.2pt;width:61.8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165C3" wp14:editId="0939F0A4">
                <wp:simplePos x="0" y="0"/>
                <wp:positionH relativeFrom="column">
                  <wp:posOffset>2745105</wp:posOffset>
                </wp:positionH>
                <wp:positionV relativeFrom="paragraph">
                  <wp:posOffset>1278890</wp:posOffset>
                </wp:positionV>
                <wp:extent cx="1706880" cy="495300"/>
                <wp:effectExtent l="57150" t="38100" r="83820" b="9525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45" w:rsidRDefault="00227B45" w:rsidP="00227B45">
                            <w:pPr>
                              <w:jc w:val="center"/>
                            </w:pPr>
                            <w:r>
                              <w:t>Система верификации данных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4" o:spid="_x0000_s1040" style="position:absolute;left:0;text-align:left;margin-left:216.15pt;margin-top:100.7pt;width:134.4pt;height:3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7B45" w:rsidRDefault="00227B45" w:rsidP="00227B45">
                      <w:pPr>
                        <w:jc w:val="center"/>
                      </w:pPr>
                      <w:r>
                        <w:t>Система верификации данных пользователя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E0985B" wp14:editId="0141C7A2">
                <wp:simplePos x="0" y="0"/>
                <wp:positionH relativeFrom="column">
                  <wp:posOffset>2676525</wp:posOffset>
                </wp:positionH>
                <wp:positionV relativeFrom="paragraph">
                  <wp:posOffset>615950</wp:posOffset>
                </wp:positionV>
                <wp:extent cx="1706880" cy="510540"/>
                <wp:effectExtent l="57150" t="38100" r="83820" b="9906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45" w:rsidRDefault="00227B45" w:rsidP="00227B45">
                            <w:pPr>
                              <w:jc w:val="center"/>
                            </w:pPr>
                            <w:r>
                              <w:t>Консалтинговый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2" o:spid="_x0000_s1041" style="position:absolute;left:0;text-align:left;margin-left:210.75pt;margin-top:48.5pt;width:134.4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7B45" w:rsidRDefault="00227B45" w:rsidP="00227B45">
                      <w:pPr>
                        <w:jc w:val="center"/>
                      </w:pPr>
                      <w:r>
                        <w:t>Консалтинговый центр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175F1D" wp14:editId="51A898E7">
                <wp:simplePos x="0" y="0"/>
                <wp:positionH relativeFrom="column">
                  <wp:posOffset>2265045</wp:posOffset>
                </wp:positionH>
                <wp:positionV relativeFrom="paragraph">
                  <wp:posOffset>4808220</wp:posOffset>
                </wp:positionV>
                <wp:extent cx="883920" cy="0"/>
                <wp:effectExtent l="0" t="76200" r="11430" b="11430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178.35pt;margin-top:378.6pt;width:69.6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Pr="00CC67F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FEA6B1" wp14:editId="034DA6CD">
                <wp:simplePos x="0" y="0"/>
                <wp:positionH relativeFrom="column">
                  <wp:posOffset>-424815</wp:posOffset>
                </wp:positionH>
                <wp:positionV relativeFrom="paragraph">
                  <wp:posOffset>5204460</wp:posOffset>
                </wp:positionV>
                <wp:extent cx="1165860" cy="312420"/>
                <wp:effectExtent l="0" t="0" r="0" b="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F3" w:rsidRPr="00CC67F3" w:rsidRDefault="00CC67F3" w:rsidP="00CC67F3">
                            <w:r w:rsidRPr="00CC67F3">
                              <w:t>Бухгалтерия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8" o:spid="_x0000_s1042" style="position:absolute;left:0;text-align:left;margin-left:-33.45pt;margin-top:409.8pt;width:91.8pt;height:2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" filled="f" stroked="f" strokeweight="2pt">
                <v:textbox>
                  <w:txbxContent>
                    <w:p w:rsidR="00CC67F3" w:rsidRPr="00CC67F3" w:rsidRDefault="00CC67F3" w:rsidP="00CC67F3">
                      <w:r w:rsidRPr="00CC67F3">
                        <w:t>Бухгалтерия</w:t>
                      </w:r>
                    </w:p>
                  </w:txbxContent>
                </v:textbox>
              </v:rect>
            </w:pict>
          </mc:Fallback>
        </mc:AlternateContent>
      </w:r>
      <w:r w:rsidRPr="00CC67F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04B96C" wp14:editId="314A51DC">
                <wp:simplePos x="0" y="0"/>
                <wp:positionH relativeFrom="column">
                  <wp:posOffset>779145</wp:posOffset>
                </wp:positionH>
                <wp:positionV relativeFrom="paragraph">
                  <wp:posOffset>4508500</wp:posOffset>
                </wp:positionV>
                <wp:extent cx="1478280" cy="632460"/>
                <wp:effectExtent l="57150" t="38100" r="83820" b="91440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F3" w:rsidRDefault="00CC67F3" w:rsidP="00CC67F3">
                            <w:pPr>
                              <w:jc w:val="center"/>
                            </w:pPr>
                            <w:r>
                              <w:t>Система 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0" o:spid="_x0000_s1043" style="position:absolute;left:0;text-align:left;margin-left:61.35pt;margin-top:355pt;width:116.4pt;height:4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C67F3" w:rsidRDefault="00CC67F3" w:rsidP="00CC67F3">
                      <w:pPr>
                        <w:jc w:val="center"/>
                      </w:pPr>
                      <w:r>
                        <w:t>Система оплаты</w:t>
                      </w:r>
                    </w:p>
                  </w:txbxContent>
                </v:textbox>
              </v:rect>
            </w:pict>
          </mc:Fallback>
        </mc:AlternateContent>
      </w:r>
      <w:r w:rsidR="00974A89" w:rsidRPr="00974A89"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B332570" wp14:editId="442FFC39">
                <wp:simplePos x="0" y="0"/>
                <wp:positionH relativeFrom="column">
                  <wp:posOffset>-5715</wp:posOffset>
                </wp:positionH>
                <wp:positionV relativeFrom="paragraph">
                  <wp:posOffset>4498340</wp:posOffset>
                </wp:positionV>
                <wp:extent cx="243840" cy="518160"/>
                <wp:effectExtent l="0" t="0" r="22860" b="34290"/>
                <wp:wrapTopAndBottom/>
                <wp:docPr id="121" name="Группа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4" name="Овал 124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Прямая соединительная линия 125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21" o:spid="_x0000_s1026" style="position:absolute;margin-left:-.45pt;margin-top:354.2pt;width:19.2pt;height:40.8pt;z-index:251699200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">
                <v:line id="Прямая соединительная линия 122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ufrcMAAADcAAAADwAAAGRycy9kb3ducmV2LnhtbERPS2sCMRC+F/wPYYTearZrEdkaxQdC&#10;iycfIN6GzXSzdDNZkrhu++ubguBtPr7nzBa9bURHPtSOFbyOMhDEpdM1VwpOx+3LFESIyBobx6Tg&#10;hwIs5oOnGRba3XhP3SFWIoVwKFCBibEtpAylIYth5FrixH05bzEm6CupPd5SuG1knmUTabHm1GCw&#10;pbWh8vtwtQoun+7tPF5NzPT0215o2e38Ru6Ueh72y3cQkfr4EN/dHzrNz3P4fyZd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Crn63DAAAA3AAAAA8AAAAAAAAAAAAA&#10;AAAAoQIAAGRycy9kb3ducmV2LnhtbFBLBQYAAAAABAAEAPkAAACRAwAAAAA=&#10;" filled="t" fillcolor="white [3201]" strokecolor="#c0504d [3205]" strokeweight="2pt"/>
                <v:line id="Прямая соединительная линия 123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c6NsIAAADcAAAADwAAAGRycy9kb3ducmV2LnhtbERPS2sCMRC+F/wPYQRvNesDkdUo2iIo&#10;nmoF8TZsxs3iZrIkcd321zeFQm/z8T1nue5sLVryoXKsYDTMQBAXTldcKjh/7l7nIEJE1lg7JgVf&#10;FGC96r0sMdfuyR/UnmIpUgiHHBWYGJtcylAYshiGriFO3M15izFBX0rt8ZnCbS3HWTaTFitODQYb&#10;ejNU3E8Pq+B6cNPLZDsz8/N3c6VNe/Tv8qjUoN9tFiAidfFf/Ofe6zR/PIHfZ9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+c6NsIAAADcAAAADwAAAAAAAAAAAAAA&#10;AAChAgAAZHJzL2Rvd25yZXYueG1sUEsFBgAAAAAEAAQA+QAAAJADAAAAAA==&#10;" filled="t" fillcolor="white [3201]" strokecolor="#c0504d [3205]" strokeweight="2pt"/>
                <v:oval id="Овал 124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fbiMIA&#10;AADcAAAADwAAAGRycy9kb3ducmV2LnhtbERP22oCMRB9F/yHMELfNKuUoluzUoWVQouitu9DMnth&#10;N5NlE3X7902h4NscznXWm8G24ka9rx0rmM8SEMTamZpLBV+XfLoE4QOywdYxKfghD5tsPFpjatyd&#10;T3Q7h1LEEPYpKqhC6FIpva7Iop+5jjhyhesthgj7Upoe7zHctnKRJC/SYs2xocKOdhXp5ny1Cg75&#10;94fW2+Uuyff7VeObYn78lEo9TYa3VxCBhvAQ/7vfTZy/eIa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9uIwgAAANwAAAAPAAAAAAAAAAAAAAAAAJgCAABkcnMvZG93&#10;bnJldi54bWxQSwUGAAAAAAQABAD1AAAAhwMAAAAA&#10;" fillcolor="white [3201]" strokecolor="#c0504d [3205]" strokeweight="2pt"/>
                <v:line id="Прямая соединительная линия 125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MbUMEAAADcAAAADwAAAGRycy9kb3ducmV2LnhtbERPS4vCMBC+C/sfwix4s+kKinSNIsKC&#10;HgRfu6y3sRnbYjOpTaz13xtB8DYf33PG09aUoqHaFZYVfEUxCOLU6oIzBfvdT28EwnlkjaVlUnAn&#10;B9PJR2eMibY33lCz9ZkIIewSVJB7XyVSujQngy6yFXHgTrY26AOsM6lrvIVwU8p+HA+lwYJDQ44V&#10;zXNKz9urUdDY9ZJ3f/+XArFs52wPq9/jQanuZzv7BuGp9W/xy73QYX5/AM9nwgVy8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MxtQwQAAANwAAAAPAAAAAAAAAAAAAAAA&#10;AKECAABkcnMvZG93bnJldi54bWxQSwUGAAAAAAQABAD5AAAAjwMAAAAA&#10;" filled="t" fillcolor="white [3201]" strokecolor="#c0504d [3205]" strokeweight="2pt"/>
                <v:line id="Прямая соединительная линия 126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CZrsIAAADcAAAADwAAAGRycy9kb3ducmV2LnhtbERPTWsCMRC9F/wPYYTealYri6xGUUuh&#10;4qlWKN6GzbhZ3EyWJF23/fVGKHibx/ucxaq3jejIh9qxgvEoA0FcOl1zpeD49f4yAxEissbGMSn4&#10;pQCr5eBpgYV2V/6k7hArkUI4FKjAxNgWUobSkMUwci1x4s7OW4wJ+kpqj9cUbhs5ybJcWqw5NRhs&#10;aWuovBx+rILTzk2/Xze5mR3/2hOtu71/k3ulnof9eg4iUh8f4n/3h07zJzncn0kX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5CZrsIAAADcAAAADwAAAAAAAAAAAAAA&#10;AAChAgAAZHJzL2Rvd25yZXYueG1sUEsFBgAAAAAEAAQA+QAAAJADAAAAAA==&#10;" filled="t" fillcolor="white [3201]" strokecolor="#c0504d [3205]" strokeweight="2pt"/>
                <w10:wrap type="topAndBottom"/>
              </v:group>
            </w:pict>
          </mc:Fallback>
        </mc:AlternateContent>
      </w:r>
      <w:r w:rsidR="00974A89" w:rsidRPr="00974A8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EBFBEE" wp14:editId="1B2CE8E0">
                <wp:simplePos x="0" y="0"/>
                <wp:positionH relativeFrom="column">
                  <wp:posOffset>299085</wp:posOffset>
                </wp:positionH>
                <wp:positionV relativeFrom="paragraph">
                  <wp:posOffset>4804410</wp:posOffset>
                </wp:positionV>
                <wp:extent cx="441960" cy="0"/>
                <wp:effectExtent l="0" t="76200" r="15240" b="114300"/>
                <wp:wrapTopAndBottom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7" o:spid="_x0000_s1026" type="#_x0000_t32" style="position:absolute;margin-left:23.55pt;margin-top:378.3pt;width:34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" strokecolor="#4579b8 [3044]">
                <v:stroke endarrow="open"/>
                <w10:wrap type="topAndBottom"/>
              </v:shape>
            </w:pict>
          </mc:Fallback>
        </mc:AlternateContent>
      </w:r>
      <w:r w:rsidRPr="00CC67F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EEA654" wp14:editId="726FACE5">
                <wp:simplePos x="0" y="0"/>
                <wp:positionH relativeFrom="column">
                  <wp:posOffset>3141345</wp:posOffset>
                </wp:positionH>
                <wp:positionV relativeFrom="paragraph">
                  <wp:posOffset>4508500</wp:posOffset>
                </wp:positionV>
                <wp:extent cx="1478280" cy="632460"/>
                <wp:effectExtent l="57150" t="38100" r="83820" b="91440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7F3" w:rsidRDefault="00CC67F3" w:rsidP="00CC67F3">
                            <w:pPr>
                              <w:jc w:val="center"/>
                            </w:pPr>
                            <w: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9" o:spid="_x0000_s1044" style="position:absolute;left:0;text-align:left;margin-left:247.35pt;margin-top:355pt;width:116.4pt;height:49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C67F3" w:rsidRDefault="00CC67F3" w:rsidP="00CC67F3">
                      <w:pPr>
                        <w:jc w:val="center"/>
                      </w:pPr>
                      <w:r>
                        <w:t>Личный кабинет</w:t>
                      </w:r>
                    </w:p>
                  </w:txbxContent>
                </v:textbox>
              </v:rect>
            </w:pict>
          </mc:Fallback>
        </mc:AlternateContent>
      </w:r>
      <w:r w:rsidR="00DC733E" w:rsidRPr="00DC733E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48B8DD" wp14:editId="1DE8D0E0">
                <wp:simplePos x="0" y="0"/>
                <wp:positionH relativeFrom="column">
                  <wp:posOffset>-501015</wp:posOffset>
                </wp:positionH>
                <wp:positionV relativeFrom="paragraph">
                  <wp:posOffset>3390900</wp:posOffset>
                </wp:positionV>
                <wp:extent cx="1165860" cy="510540"/>
                <wp:effectExtent l="0" t="0" r="0" b="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3E" w:rsidRDefault="00DC733E" w:rsidP="00DC733E">
                            <w:pPr>
                              <w:rPr>
                                <w:lang w:val="uk-UA"/>
                              </w:rPr>
                            </w:pPr>
                            <w:r>
                              <w:t xml:space="preserve">Сотрудники </w:t>
                            </w:r>
                            <w:r>
                              <w:rPr>
                                <w:lang w:val="en-US"/>
                              </w:rPr>
                              <w:t xml:space="preserve">call </w:t>
                            </w:r>
                          </w:p>
                          <w:p w:rsidR="00DC733E" w:rsidRPr="00DC733E" w:rsidRDefault="00DC733E" w:rsidP="00DC733E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центра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7" o:spid="_x0000_s1045" style="position:absolute;left:0;text-align:left;margin-left:-39.45pt;margin-top:267pt;width:91.8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" filled="f" stroked="f" strokeweight="2pt">
                <v:textbox>
                  <w:txbxContent>
                    <w:p w:rsidR="00DC733E" w:rsidRDefault="00DC733E" w:rsidP="00DC733E">
                      <w:pPr>
                        <w:rPr>
                          <w:lang w:val="uk-UA"/>
                        </w:rPr>
                      </w:pPr>
                      <w:r>
                        <w:t xml:space="preserve">Сотрудники </w:t>
                      </w:r>
                      <w:r>
                        <w:rPr>
                          <w:lang w:val="en-US"/>
                        </w:rPr>
                        <w:t xml:space="preserve">call </w:t>
                      </w:r>
                    </w:p>
                    <w:p w:rsidR="00DC733E" w:rsidRPr="00DC733E" w:rsidRDefault="00DC733E" w:rsidP="00DC733E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центра</w:t>
                      </w:r>
                    </w:p>
                  </w:txbxContent>
                </v:textbox>
              </v:rect>
            </w:pict>
          </mc:Fallback>
        </mc:AlternateContent>
      </w:r>
      <w:r w:rsidR="00DC733E" w:rsidRPr="00DC733E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A1EC02" wp14:editId="69E7B8E7">
                <wp:simplePos x="0" y="0"/>
                <wp:positionH relativeFrom="column">
                  <wp:posOffset>2226945</wp:posOffset>
                </wp:positionH>
                <wp:positionV relativeFrom="paragraph">
                  <wp:posOffset>3177540</wp:posOffset>
                </wp:positionV>
                <wp:extent cx="876300" cy="0"/>
                <wp:effectExtent l="38100" t="76200" r="19050" b="1143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175.35pt;margin-top:250.2pt;width:69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" strokecolor="#4579b8 [3044]">
                <v:stroke startarrow="open" endarrow="open"/>
              </v:shape>
            </w:pict>
          </mc:Fallback>
        </mc:AlternateContent>
      </w:r>
      <w:r w:rsidR="00DC733E" w:rsidRPr="00DC733E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AD6E40" wp14:editId="0D6B8284">
                <wp:simplePos x="0" y="0"/>
                <wp:positionH relativeFrom="column">
                  <wp:posOffset>3103245</wp:posOffset>
                </wp:positionH>
                <wp:positionV relativeFrom="paragraph">
                  <wp:posOffset>2870200</wp:posOffset>
                </wp:positionV>
                <wp:extent cx="1478280" cy="632460"/>
                <wp:effectExtent l="57150" t="38100" r="83820" b="9144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3E" w:rsidRDefault="00DC733E" w:rsidP="00DC733E">
                            <w:pPr>
                              <w:jc w:val="center"/>
                            </w:pPr>
                            <w: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046" style="position:absolute;left:0;text-align:left;margin-left:244.35pt;margin-top:226pt;width:116.4pt;height:4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C733E" w:rsidRDefault="00DC733E" w:rsidP="00DC733E">
                      <w:pPr>
                        <w:jc w:val="center"/>
                      </w:pPr>
                      <w:r>
                        <w:t>Личный кабинет</w:t>
                      </w:r>
                    </w:p>
                  </w:txbxContent>
                </v:textbox>
              </v:rect>
            </w:pict>
          </mc:Fallback>
        </mc:AlternateContent>
      </w:r>
      <w:r w:rsidR="00974A89" w:rsidRPr="00974A89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7ABFC4" wp14:editId="301BBCC9">
                <wp:simplePos x="0" y="0"/>
                <wp:positionH relativeFrom="column">
                  <wp:posOffset>260985</wp:posOffset>
                </wp:positionH>
                <wp:positionV relativeFrom="paragraph">
                  <wp:posOffset>3166110</wp:posOffset>
                </wp:positionV>
                <wp:extent cx="441960" cy="0"/>
                <wp:effectExtent l="0" t="76200" r="15240" b="114300"/>
                <wp:wrapTopAndBottom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6" o:spid="_x0000_s1026" type="#_x0000_t32" style="position:absolute;margin-left:20.55pt;margin-top:249.3pt;width:34.8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" strokecolor="#4579b8 [3044]">
                <v:stroke endarrow="open"/>
                <w10:wrap type="topAndBottom"/>
              </v:shape>
            </w:pict>
          </mc:Fallback>
        </mc:AlternateContent>
      </w:r>
      <w:r w:rsidR="00974A89" w:rsidRPr="00974A89">
        <w:rPr>
          <w:rFonts w:ascii="Times New Roman" w:hAnsi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3264B27" wp14:editId="5F1DF2BB">
                <wp:simplePos x="0" y="0"/>
                <wp:positionH relativeFrom="column">
                  <wp:posOffset>-43815</wp:posOffset>
                </wp:positionH>
                <wp:positionV relativeFrom="paragraph">
                  <wp:posOffset>2860040</wp:posOffset>
                </wp:positionV>
                <wp:extent cx="243840" cy="518160"/>
                <wp:effectExtent l="0" t="0" r="22860" b="34290"/>
                <wp:wrapTopAndBottom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111" name="Прямая соединительная линия 111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3" name="Овал 113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110" o:spid="_x0000_s1026" style="position:absolute;margin-left:-3.45pt;margin-top:225.2pt;width:19.2pt;height:40.8pt;z-index:251692032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">
                <v:line id="Прямая соединительная линия 111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LZ8MAAADcAAAADwAAAGRycy9kb3ducmV2LnhtbERP32vCMBB+F/wfwg1807TbkNIZRTcG&#10;Dp+mgvh2NLemrLmUJKvVv34ZDHy7j+/nLVaDbUVPPjSOFeSzDARx5XTDtYLj4X1agAgRWWPrmBRc&#10;KcBqOR4tsNTuwp/U72MtUgiHEhWYGLtSylAZshhmriNO3JfzFmOCvpba4yWF21Y+ZtlcWmw4NRjs&#10;6NVQ9b3/sQrOH+759LSZm+J468607nf+Te6UmjwM6xcQkYZ4F/+7tzrNz3P4eyZdI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Vy2fDAAAA3AAAAA8AAAAAAAAAAAAA&#10;AAAAoQIAAGRycy9kb3ducmV2LnhtbFBLBQYAAAAABAAEAPkAAACRAwAAAAA=&#10;" filled="t" fillcolor="white [3201]" strokecolor="#c0504d [3205]" strokeweight="2pt"/>
                <v:line id="Прямая соединительная линия 112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dVEMIAAADcAAAADwAAAGRycy9kb3ducmV2LnhtbERPTWsCMRC9F/wPYYTealYtIqtR1CK0&#10;eNIK4m3YjJvFzWRJ0nX11zcFobd5vM+ZLztbi5Z8qBwrGA4yEMSF0xWXCo7f27cpiBCRNdaOScGd&#10;AiwXvZc55trdeE/tIZYihXDIUYGJscmlDIUhi2HgGuLEXZy3GBP0pdQebync1nKUZRNpseLUYLCh&#10;jaHievixCs5f7v00Xk/M9PhozrRqd/5D7pR67XerGYhIXfwXP92fOs0fjuDvmXSB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dVEMIAAADcAAAADwAAAAAAAAAAAAAA&#10;AAChAgAAZHJzL2Rvd25yZXYueG1sUEsFBgAAAAAEAAQA+QAAAJADAAAAAA==&#10;" filled="t" fillcolor="white [3201]" strokecolor="#c0504d [3205]" strokeweight="2pt"/>
                <v:oval id="Овал 113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JQcIA&#10;AADcAAAADwAAAGRycy9kb3ducmV2LnhtbERP22rCQBB9F/yHZQTf6iYVikZXUSFSaKl4ex92xyQk&#10;OxuyW03/vlso+DaHc53lureNuFPnK8cK0kkCglg7U3Gh4HLOX2YgfEA22DgmBT/kYb0aDpaYGffg&#10;I91PoRAxhH2GCsoQ2kxKr0uy6CeuJY7czXUWQ4RdIU2HjxhuG/maJG/SYsWxocSWdiXp+vRtFXzl&#10;1w+tt7Ndku/389rXt/TwKZUaj/rNAkSgPjzF/+53E+enU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oolBwgAAANwAAAAPAAAAAAAAAAAAAAAAAJgCAABkcnMvZG93&#10;bnJldi54bWxQSwUGAAAAAAQABAD1AAAAhwMAAAAA&#10;" fillcolor="white [3201]" strokecolor="#c0504d [3205]" strokeweight="2pt"/>
                <v:line id="Прямая соединительная линия 114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N0dsEAAADcAAAADwAAAGRycy9kb3ducmV2LnhtbERPS4vCMBC+L/gfwgjetqkiItUoIgh6&#10;ENYnehubsS02k9pka/ffb4SFvc3H95zpvDWlaKh2hWUF/SgGQZxaXXCm4HhYfY5BOI+ssbRMCn7I&#10;wXzW+Zhiou2Ld9TsfSZCCLsEFeTeV4mULs3JoItsRRy4u60N+gDrTOoaXyHclHIQxyNpsODQkGNF&#10;y5zSx/7bKGjs14YP58uzQCzbJdvr9nS7KtXrtosJCE+t/xf/udc6zO8P4f1MuEDO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E3R2wQAAANwAAAAPAAAAAAAAAAAAAAAA&#10;AKECAABkcnMvZG93bnJldi54bWxQSwUGAAAAAAQABAD5AAAAjwMAAAAA&#10;" filled="t" fillcolor="white [3201]" strokecolor="#c0504d [3205]" strokeweight="2pt"/>
                <v:line id="Прямая соединительная линия 115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7NZMMAAADcAAAADwAAAGRycy9kb3ducmV2LnhtbERPTWsCMRC9C/6HMAVvmrVWkdUo2iJU&#10;PNUKxduwGTdLN5MlSde1v74RhN7m8T5nue5sLVryoXKsYDzKQBAXTldcKjh97oZzECEia6wdk4Ib&#10;BViv+r0l5tpd+YPaYyxFCuGQowITY5NLGQpDFsPINcSJuzhvMSboS6k9XlO4reVzls2kxYpTg8GG&#10;Xg0V38cfq+C8dy9fk+3MzE+/zZk27cG/yYNSg6duswARqYv/4of7Xaf54yncn0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zWTDAAAA3AAAAA8AAAAAAAAAAAAA&#10;AAAAoQIAAGRycy9kb3ducmV2LnhtbFBLBQYAAAAABAAEAPkAAACRAwAAAAA=&#10;" filled="t" fillcolor="white [3201]" strokecolor="#c0504d [3205]" strokeweight="2pt"/>
                <w10:wrap type="topAndBottom"/>
              </v:group>
            </w:pict>
          </mc:Fallback>
        </mc:AlternateContent>
      </w:r>
      <w:r w:rsidR="00DC733E" w:rsidRPr="00DC733E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5C86D" wp14:editId="6216C4ED">
                <wp:simplePos x="0" y="0"/>
                <wp:positionH relativeFrom="column">
                  <wp:posOffset>741045</wp:posOffset>
                </wp:positionH>
                <wp:positionV relativeFrom="paragraph">
                  <wp:posOffset>2870200</wp:posOffset>
                </wp:positionV>
                <wp:extent cx="1478280" cy="632460"/>
                <wp:effectExtent l="57150" t="38100" r="83820" b="9144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33E" w:rsidRDefault="00DC733E" w:rsidP="00DC733E">
                            <w:pPr>
                              <w:jc w:val="center"/>
                            </w:pPr>
                            <w:r>
                              <w:t>Консалтинговый центр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9" o:spid="_x0000_s1047" style="position:absolute;left:0;text-align:left;margin-left:58.35pt;margin-top:226pt;width:116.4pt;height:4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C733E" w:rsidRDefault="00DC733E" w:rsidP="00DC733E">
                      <w:pPr>
                        <w:jc w:val="center"/>
                      </w:pPr>
                      <w:r>
                        <w:t>Консалтинговый центр</w:t>
                      </w:r>
                    </w:p>
                  </w:txbxContent>
                </v:textbox>
              </v:rect>
            </w:pict>
          </mc:Fallback>
        </mc:AlternateContent>
      </w:r>
      <w:r w:rsidR="00227B45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D6979F" wp14:editId="5483775E">
                <wp:simplePos x="0" y="0"/>
                <wp:positionH relativeFrom="column">
                  <wp:posOffset>-462915</wp:posOffset>
                </wp:positionH>
                <wp:positionV relativeFrom="paragraph">
                  <wp:posOffset>1127760</wp:posOffset>
                </wp:positionV>
                <wp:extent cx="731520" cy="358140"/>
                <wp:effectExtent l="0" t="0" r="0" b="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45" w:rsidRDefault="00227B45" w:rsidP="00227B45">
                            <w:r>
                              <w:t>Клиенты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2" o:spid="_x0000_s1048" style="position:absolute;left:0;text-align:left;margin-left:-36.45pt;margin-top:88.8pt;width:57.6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" filled="f" stroked="f" strokeweight="2pt">
                <v:textbox>
                  <w:txbxContent>
                    <w:p w:rsidR="00227B45" w:rsidRDefault="00227B45" w:rsidP="00227B45">
                      <w:r>
                        <w:t>Клиенты</w:t>
                      </w:r>
                    </w:p>
                  </w:txbxContent>
                </v:textbox>
              </v:rect>
            </w:pict>
          </mc:Fallback>
        </mc:AlternateContent>
      </w:r>
      <w:r w:rsidR="00974A89" w:rsidRPr="00974A8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872B5C" wp14:editId="26975CF0">
                <wp:simplePos x="0" y="0"/>
                <wp:positionH relativeFrom="column">
                  <wp:posOffset>-257175</wp:posOffset>
                </wp:positionH>
                <wp:positionV relativeFrom="paragraph">
                  <wp:posOffset>567690</wp:posOffset>
                </wp:positionV>
                <wp:extent cx="243840" cy="518160"/>
                <wp:effectExtent l="0" t="0" r="22860" b="34290"/>
                <wp:wrapTopAndBottom/>
                <wp:docPr id="85" name="Группа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840" cy="518160"/>
                          <a:chOff x="0" y="0"/>
                          <a:chExt cx="243840" cy="518160"/>
                        </a:xfrm>
                      </wpg:grpSpPr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0" y="220980"/>
                            <a:ext cx="243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29540" y="152400"/>
                            <a:ext cx="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8" name="Овал 88"/>
                        <wps:cNvSpPr/>
                        <wps:spPr>
                          <a:xfrm>
                            <a:off x="53340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 flipH="1">
                            <a:off x="533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129540" y="411480"/>
                            <a:ext cx="76200" cy="106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85" o:spid="_x0000_s1026" style="position:absolute;margin-left:-20.25pt;margin-top:44.7pt;width:19.2pt;height:40.8pt;z-index:251669504;mso-width-relative:margin" coordsize="24384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">
                <v:line id="Прямая соединительная линия 86" o:spid="_x0000_s1027" style="position:absolute;visibility:visible;mso-wrap-style:square" from="0,220980" to="243840,22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wF8QAAADbAAAADwAAAGRycy9kb3ducmV2LnhtbESPQWsCMRSE7wX/Q3hCbzVrlWXZGkUr&#10;QsWTVijeHpvXzdLNy5LEddtf3xSEHoeZ+YZZrAbbip58aBwrmE4yEMSV0w3XCs7vu6cCRIjIGlvH&#10;pOCbAqyWo4cFltrd+Ej9KdYiQTiUqMDE2JVShsqQxTBxHXHyPp23GJP0tdQebwluW/mcZbm02HBa&#10;MNjRq6Hq63S1Ci57N/+YbXJTnH+6C637g9/Kg1KP42H9AiLSEP/D9/abVlDk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LAXxAAAANsAAAAPAAAAAAAAAAAA&#10;AAAAAKECAABkcnMvZG93bnJldi54bWxQSwUGAAAAAAQABAD5AAAAkgMAAAAA&#10;" filled="t" fillcolor="white [3201]" strokecolor="#c0504d [3205]" strokeweight="2pt"/>
                <v:line id="Прямая соединительная линия 87" o:spid="_x0000_s1028" style="position:absolute;visibility:visible;mso-wrap-style:square" from="129540,152400" to="129540,411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AVjMQAAADbAAAADwAAAGRycy9kb3ducmV2LnhtbESPQWsCMRSE70L/Q3hCb5rVil22RrGW&#10;guJJKxRvj83rZunmZUnSddtf3wiCx2FmvmEWq942oiMfascKJuMMBHHpdM2VgtPH+ygHESKyxsYx&#10;KfilAKvlw2CBhXYXPlB3jJVIEA4FKjAxtoWUoTRkMYxdS5y8L+ctxiR9JbXHS4LbRk6zbC4t1pwW&#10;DLa0MVR+H3+sgvPOzT6fXucmP/21Z1p3e/8m90o9Dvv1C4hIfbyHb+2tVpA/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QBWMxAAAANsAAAAPAAAAAAAAAAAA&#10;AAAAAKECAABkcnMvZG93bnJldi54bWxQSwUGAAAAAAQABAD5AAAAkgMAAAAA&#10;" filled="t" fillcolor="white [3201]" strokecolor="#c0504d [3205]" strokeweight="2pt"/>
                <v:oval id="Овал 88" o:spid="_x0000_s1029" style="position:absolute;left:53340;width:152400;height:15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tqPcEA&#10;AADbAAAADwAAAGRycy9kb3ducmV2LnhtbERPz2vCMBS+D/wfwhN2W9N6GF1nlK1QGWxsWN39kTzb&#10;0ualNFHrf28Ogx0/vt/r7WwHcaHJd44VZEkKglg703Gj4HionnIQPiAbHByTght52G4WD2ssjLvy&#10;ni51aEQMYV+ggjaEsZDS65Ys+sSNxJE7ucliiHBqpJnwGsPtIFdp+iwtdhwbWhypbEn39dkq+K5+&#10;P7V+z8u02u1eet+fsp8vqdTjcn57BRFoDv/iP/eHUZDHsfFL/A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7aj3BAAAA2wAAAA8AAAAAAAAAAAAAAAAAmAIAAGRycy9kb3du&#10;cmV2LnhtbFBLBQYAAAAABAAEAPUAAACGAwAAAAA=&#10;" fillcolor="white [3201]" strokecolor="#c0504d [3205]" strokeweight="2pt"/>
                <v:line id="Прямая соединительная линия 89" o:spid="_x0000_s1030" style="position:absolute;flip:x;visibility:visible;mso-wrap-style:square" from="53340,411480" to="1295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+qsMAAADbAAAADwAAAGRycy9kb3ducmV2LnhtbESPT4vCMBTE78J+h/AWvNl0PYh2jSLC&#10;gh4E/+2y3p7Nsy02L7WJtX57Iwgeh5n5DTOetqYUDdWusKzgK4pBEKdWF5wp2O9+ekMQziNrLC2T&#10;gjs5mE4+OmNMtL3xhpqtz0SAsEtQQe59lUjp0pwMushWxME72dqgD7LOpK7xFuCmlP04HkiDBYeF&#10;HCua55Set1ejoLHrJe/+/i8FYtnO2R5Wv8eDUt3PdvYNwlPr3+FXe6EVDEfw/BJ+gJ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LfqrDAAAA2wAAAA8AAAAAAAAAAAAA&#10;AAAAoQIAAGRycy9kb3ducmV2LnhtbFBLBQYAAAAABAAEAPkAAACRAwAAAAA=&#10;" filled="t" fillcolor="white [3201]" strokecolor="#c0504d [3205]" strokeweight="2pt"/>
                <v:line id="Прямая соединительная линия 90" o:spid="_x0000_s1031" style="position:absolute;visibility:visible;mso-wrap-style:square" from="129540,411480" to="205740,51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AbJcEAAADbAAAADwAAAGRycy9kb3ducmV2LnhtbERPTWsCMRC9F/ofwhS81Wy1iF2NYhWh&#10;4qlWEG/DZtwsbiZLEtfVX28OQo+P9z2dd7YWLflQOVbw0c9AEBdOV1wq2P+t38cgQkTWWDsmBTcK&#10;MJ+9vkwx1+7Kv9TuYilSCIccFZgYm1zKUBiyGPquIU7cyXmLMUFfSu3xmsJtLQdZNpIWK04NBhta&#10;GirOu4tVcNy4z8Pwe2TG+3tzpEW79Su5Var31i0mICJ18V/8dP9oBV9pffqSfo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slwQAAANsAAAAPAAAAAAAAAAAAAAAA&#10;AKECAABkcnMvZG93bnJldi54bWxQSwUGAAAAAAQABAD5AAAAjwMAAAAA&#10;" filled="t" fillcolor="white [3201]" strokecolor="#c0504d [3205]" strokeweight="2pt"/>
                <w10:wrap type="topAndBottom"/>
              </v:group>
            </w:pict>
          </mc:Fallback>
        </mc:AlternateContent>
      </w:r>
      <w:r w:rsidR="00974A89" w:rsidRPr="00974A8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D527F9" wp14:editId="676B4B8E">
                <wp:simplePos x="0" y="0"/>
                <wp:positionH relativeFrom="column">
                  <wp:posOffset>17145</wp:posOffset>
                </wp:positionH>
                <wp:positionV relativeFrom="paragraph">
                  <wp:posOffset>887730</wp:posOffset>
                </wp:positionV>
                <wp:extent cx="441960" cy="0"/>
                <wp:effectExtent l="0" t="76200" r="15240" b="114300"/>
                <wp:wrapTopAndBottom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1" o:spid="_x0000_s1026" type="#_x0000_t32" style="position:absolute;margin-left:1.35pt;margin-top:69.9pt;width:34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" strokecolor="#4579b8 [3044]">
                <v:stroke endarrow="open"/>
                <w10:wrap type="topAndBottom"/>
              </v:shape>
            </w:pict>
          </mc:Fallback>
        </mc:AlternateContent>
      </w:r>
      <w:r w:rsidR="00227B45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E6719" wp14:editId="6705DBC2">
                <wp:simplePos x="0" y="0"/>
                <wp:positionH relativeFrom="column">
                  <wp:posOffset>474345</wp:posOffset>
                </wp:positionH>
                <wp:positionV relativeFrom="paragraph">
                  <wp:posOffset>570230</wp:posOffset>
                </wp:positionV>
                <wp:extent cx="1478280" cy="632460"/>
                <wp:effectExtent l="57150" t="38100" r="83820" b="9144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B45" w:rsidRDefault="00227B45" w:rsidP="00227B45">
                            <w:pPr>
                              <w:jc w:val="center"/>
                            </w:pPr>
                            <w:r>
                              <w:t>Личный кабинет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7" o:spid="_x0000_s1049" style="position:absolute;left:0;text-align:left;margin-left:37.35pt;margin-top:44.9pt;width:116.4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27B45" w:rsidRDefault="00227B45" w:rsidP="00227B45">
                      <w:pPr>
                        <w:jc w:val="center"/>
                      </w:pPr>
                      <w:r>
                        <w:t>Личный кабинет</w:t>
                      </w:r>
                    </w:p>
                  </w:txbxContent>
                </v:textbox>
              </v:rect>
            </w:pict>
          </mc:Fallback>
        </mc:AlternateContent>
      </w:r>
    </w:p>
    <w:sectPr w:rsidR="00227B45" w:rsidRPr="00983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A39F5"/>
    <w:multiLevelType w:val="hybridMultilevel"/>
    <w:tmpl w:val="8F02C42C"/>
    <w:lvl w:ilvl="0" w:tplc="6EC042A8">
      <w:start w:val="1"/>
      <w:numFmt w:val="decimal"/>
      <w:lvlText w:val="%1)"/>
      <w:lvlJc w:val="left"/>
      <w:pPr>
        <w:ind w:left="212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24"/>
    <w:rsid w:val="00015EF6"/>
    <w:rsid w:val="00044D14"/>
    <w:rsid w:val="001836DC"/>
    <w:rsid w:val="00227B45"/>
    <w:rsid w:val="003A7DCB"/>
    <w:rsid w:val="004B3981"/>
    <w:rsid w:val="00742282"/>
    <w:rsid w:val="008A6424"/>
    <w:rsid w:val="00970343"/>
    <w:rsid w:val="00974A89"/>
    <w:rsid w:val="009835EC"/>
    <w:rsid w:val="00B66505"/>
    <w:rsid w:val="00CA56FA"/>
    <w:rsid w:val="00CC67F3"/>
    <w:rsid w:val="00DC733E"/>
    <w:rsid w:val="00FC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DC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33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33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6DC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3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733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733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6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2018-05-01T10:06:00Z</dcterms:created>
  <dcterms:modified xsi:type="dcterms:W3CDTF">2018-05-01T13:29:00Z</dcterms:modified>
</cp:coreProperties>
</file>